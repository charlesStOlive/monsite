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5EEF0" w14:textId="77777777" w:rsidR="004A5231" w:rsidRPr="004542A2" w:rsidRDefault="00FA6762" w:rsidP="002B162C">
      <w:pPr>
        <w:pStyle w:val="Titredesection"/>
        <w:rPr>
          <w:rFonts w:ascii="HelveticaNeueLT Std" w:hAnsi="HelveticaNeueLT Std" w:cs="Courier New"/>
          <w:noProof/>
          <w:spacing w:val="6"/>
          <w:sz w:val="20"/>
          <w:lang w:val="fr-FR"/>
        </w:rPr>
      </w:pPr>
      <w:r w:rsidRPr="004542A2">
        <w:rPr>
          <w:rFonts w:ascii="HelveticaNeueLT Std" w:eastAsiaTheme="majorEastAsia" w:hAnsi="HelveticaNeueLT Std" w:cs="Courier New"/>
          <w:noProof/>
          <w:spacing w:val="6"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363D41" wp14:editId="4BD8D7C1">
                <wp:simplePos x="0" y="0"/>
                <wp:positionH relativeFrom="column">
                  <wp:posOffset>-2579370</wp:posOffset>
                </wp:positionH>
                <wp:positionV relativeFrom="margin">
                  <wp:align>top</wp:align>
                </wp:positionV>
                <wp:extent cx="2218055" cy="9439275"/>
                <wp:effectExtent l="0" t="0" r="10795" b="9525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943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HelveticaNeueLT Std" w:hAnsi="HelveticaNeueLT Std" w:cs="Courier New"/>
                                <w:noProof/>
                                <w:color w:val="auto"/>
                                <w:lang w:val="fr-FR"/>
                              </w:rPr>
                              <w:alias w:val="Votre nom"/>
                              <w:tag w:val=""/>
                              <w:id w:val="-1642728357"/>
                              <w:placeholder>
                                <w:docPart w:val="17AB5495406642D7B170F2FF11F787D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 w:multiLine="1"/>
                            </w:sdtPr>
                            <w:sdtContent>
                              <w:p w14:paraId="76EE3DB6" w14:textId="77777777" w:rsidR="002B162C" w:rsidRPr="002B162C" w:rsidRDefault="002B162C" w:rsidP="002B162C">
                                <w:pPr>
                                  <w:pStyle w:val="Nom"/>
                                  <w:ind w:left="284" w:right="-300"/>
                                  <w:rPr>
                                    <w:rFonts w:ascii="HelveticaNeueLT Std" w:hAnsi="HelveticaNeueLT Std" w:cs="Courier New"/>
                                    <w:noProof/>
                                    <w:lang w:val="fr-FR"/>
                                  </w:rPr>
                                </w:pPr>
                                <w:r w:rsidRPr="002B162C">
                                  <w:rPr>
                                    <w:rFonts w:ascii="HelveticaNeueLT Std" w:hAnsi="HelveticaNeueLT Std" w:cs="Courier New"/>
                                    <w:noProof/>
                                    <w:color w:val="auto"/>
                                    <w:lang w:val="fr-FR"/>
                                  </w:rPr>
                                  <w:t>Charles</w:t>
                                </w:r>
                                <w:r w:rsidRPr="002B162C">
                                  <w:rPr>
                                    <w:rFonts w:ascii="HelveticaNeueLT Std" w:hAnsi="HelveticaNeueLT Std" w:cs="Courier New"/>
                                    <w:noProof/>
                                    <w:color w:val="auto"/>
                                    <w:lang w:val="fr-FR"/>
                                  </w:rPr>
                                  <w:br/>
                                  <w:t>Saint</w:t>
                                </w:r>
                                <w:r>
                                  <w:rPr>
                                    <w:rFonts w:ascii="HelveticaNeueLT Std" w:hAnsi="HelveticaNeueLT Std" w:cs="Courier New"/>
                                    <w:noProof/>
                                    <w:color w:val="auto"/>
                                    <w:lang w:val="fr-FR"/>
                                  </w:rPr>
                                  <w:t>-</w:t>
                                </w:r>
                                <w:r w:rsidRPr="002B162C">
                                  <w:rPr>
                                    <w:rFonts w:ascii="HelveticaNeueLT Std" w:hAnsi="HelveticaNeueLT Std" w:cs="Courier New"/>
                                    <w:noProof/>
                                    <w:color w:val="auto"/>
                                    <w:lang w:val="fr-FR"/>
                                  </w:rPr>
                                  <w:t>Olive</w:t>
                                </w:r>
                              </w:p>
                            </w:sdtContent>
                          </w:sdt>
                          <w:p w14:paraId="2CC266A1" w14:textId="77777777" w:rsidR="002B162C" w:rsidRPr="004542A2" w:rsidRDefault="002B162C" w:rsidP="002B162C">
                            <w:pPr>
                              <w:pStyle w:val="Titredesection"/>
                              <w:tabs>
                                <w:tab w:val="left" w:pos="142"/>
                              </w:tabs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20"/>
                                <w:lang w:val="fr-FR" w:eastAsia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20"/>
                                <w:lang w:val="fr-FR" w:eastAsia="fr-FR"/>
                              </w:rPr>
                              <w:t xml:space="preserve">  </w:t>
                            </w: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20"/>
                                <w:lang w:val="fr-FR" w:eastAsia="fr-FR"/>
                              </w:rPr>
                              <w:drawing>
                                <wp:inline distT="0" distB="0" distL="0" distR="0" wp14:anchorId="04ABAD3A" wp14:editId="492144F7">
                                  <wp:extent cx="531840" cy="527685"/>
                                  <wp:effectExtent l="0" t="0" r="1905" b="5715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auline2-b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9399" cy="5550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20"/>
                                <w:lang w:val="fr-FR" w:eastAsia="fr-FR"/>
                              </w:rPr>
                              <w:t xml:space="preserve">  </w:t>
                            </w: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20"/>
                                <w:lang w:val="fr-FR" w:eastAsia="fr-FR"/>
                              </w:rPr>
                              <w:drawing>
                                <wp:inline distT="0" distB="0" distL="0" distR="0" wp14:anchorId="1C5F88BB" wp14:editId="180D2EF9">
                                  <wp:extent cx="533400" cy="514350"/>
                                  <wp:effectExtent l="0" t="0" r="0" b="0"/>
                                  <wp:docPr id="4" name="Image 4" descr="C:\Users\Charles\AppData\Local\Temp\qrcod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7" descr="C:\Users\Charles\AppData\Local\Temp\qrcode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E7FD8A" w14:textId="77777777" w:rsidR="002B162C" w:rsidRPr="004542A2" w:rsidRDefault="002B162C" w:rsidP="002B162C">
                            <w:pPr>
                              <w:pStyle w:val="Titredesection"/>
                              <w:tabs>
                                <w:tab w:val="left" w:pos="142"/>
                              </w:tabs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20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20"/>
                                <w:lang w:val="fr-FR"/>
                              </w:rPr>
                              <w:t>Me contacter</w:t>
                            </w:r>
                          </w:p>
                          <w:p w14:paraId="36F662D0" w14:textId="77777777" w:rsidR="002B162C" w:rsidRPr="004542A2" w:rsidRDefault="002B162C" w:rsidP="002B162C">
                            <w:pPr>
                              <w:pStyle w:val="Pointimportant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42"/>
                              </w:tabs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  <w:t>&gt; 0</w:t>
                            </w: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  <w:t>6 64 83 42 87</w:t>
                            </w: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  <w:br/>
                            </w:r>
                            <w:r w:rsidRPr="004542A2"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  <w:t xml:space="preserve">&gt; Charles.stolive@gmail.com </w:t>
                            </w:r>
                          </w:p>
                          <w:p w14:paraId="25398A93" w14:textId="77777777" w:rsidR="002B162C" w:rsidRPr="004542A2" w:rsidRDefault="002B162C" w:rsidP="002B162C">
                            <w:pPr>
                              <w:pStyle w:val="Titredesection"/>
                              <w:tabs>
                                <w:tab w:val="left" w:pos="142"/>
                              </w:tabs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20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20"/>
                                <w:lang w:val="fr-FR"/>
                              </w:rPr>
                              <w:t>M’écrire</w:t>
                            </w:r>
                          </w:p>
                          <w:p w14:paraId="2B85E80B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  <w:t>Charles Saint Olive</w:t>
                            </w:r>
                          </w:p>
                          <w:p w14:paraId="4B23C224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  <w:t>12 chemin de la Passerelle</w:t>
                            </w:r>
                          </w:p>
                          <w:p w14:paraId="35DBB83E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  <w:t>69160 TASSIN</w:t>
                            </w:r>
                          </w:p>
                          <w:p w14:paraId="49380235" w14:textId="77777777" w:rsidR="002B162C" w:rsidRPr="004542A2" w:rsidRDefault="002B162C" w:rsidP="002B162C">
                            <w:pPr>
                              <w:pStyle w:val="Titredesection"/>
                              <w:tabs>
                                <w:tab w:val="left" w:pos="142"/>
                              </w:tabs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20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20"/>
                                <w:lang w:val="fr-FR"/>
                              </w:rPr>
                              <w:t>Statut</w:t>
                            </w:r>
                          </w:p>
                          <w:p w14:paraId="04B98360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  <w:t>Marié 3 enfants</w:t>
                            </w:r>
                          </w:p>
                          <w:p w14:paraId="5BF19E5D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  <w:t>Permis B</w:t>
                            </w:r>
                          </w:p>
                          <w:p w14:paraId="5F55413B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  <w:t>38 ans</w:t>
                            </w:r>
                          </w:p>
                          <w:p w14:paraId="64B46067" w14:textId="77777777" w:rsidR="002B162C" w:rsidRPr="004542A2" w:rsidRDefault="002B162C" w:rsidP="002B162C">
                            <w:pPr>
                              <w:pStyle w:val="Titredesection"/>
                              <w:tabs>
                                <w:tab w:val="left" w:pos="142"/>
                              </w:tabs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20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20"/>
                                <w:lang w:val="fr-FR"/>
                              </w:rPr>
                              <w:t>Qualités utiles</w:t>
                            </w:r>
                          </w:p>
                          <w:p w14:paraId="76E345CD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  <w:t>Productivité, autonomie</w:t>
                            </w:r>
                          </w:p>
                          <w:p w14:paraId="07F9C961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  <w:t xml:space="preserve">Très bon relationnel </w:t>
                            </w:r>
                          </w:p>
                          <w:p w14:paraId="14AF441D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  <w:t>Entreprenant</w:t>
                            </w:r>
                          </w:p>
                          <w:p w14:paraId="22D4D704" w14:textId="77777777" w:rsidR="002B162C" w:rsidRPr="004542A2" w:rsidRDefault="002B162C" w:rsidP="002B162C">
                            <w:pPr>
                              <w:pStyle w:val="Titredesection"/>
                              <w:tabs>
                                <w:tab w:val="left" w:pos="142"/>
                              </w:tabs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20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20"/>
                                <w:lang w:val="fr-FR"/>
                              </w:rPr>
                              <w:t>Quelques références</w:t>
                            </w:r>
                          </w:p>
                          <w:p w14:paraId="5A497D0F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hd w:val="clear" w:color="auto" w:fill="DDDDDD" w:themeFill="accent1"/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b/>
                                <w:noProof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b/>
                                <w:sz w:val="18"/>
                                <w:lang w:val="fr-FR"/>
                              </w:rPr>
                              <w:t>ARPIL</w:t>
                            </w:r>
                          </w:p>
                          <w:p w14:paraId="504F82AA" w14:textId="77777777" w:rsidR="002B162C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hd w:val="clear" w:color="auto" w:fill="DDDDDD" w:themeFill="accent1"/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  <w:t>SCHNEIDER</w:t>
                            </w:r>
                          </w:p>
                          <w:p w14:paraId="155481E9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hd w:val="clear" w:color="auto" w:fill="DDDDDD" w:themeFill="accent1"/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  <w:t>BOIRON</w:t>
                            </w:r>
                          </w:p>
                          <w:p w14:paraId="66088C6D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hd w:val="clear" w:color="auto" w:fill="DDDDDD" w:themeFill="accent1"/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  <w:t>GIFRER</w:t>
                            </w:r>
                          </w:p>
                          <w:p w14:paraId="7100280E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hd w:val="clear" w:color="auto" w:fill="DDDDDD" w:themeFill="accent1"/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  <w:t>ABBOT</w:t>
                            </w:r>
                          </w:p>
                          <w:p w14:paraId="2E0DA7F5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hd w:val="clear" w:color="auto" w:fill="DDDDDD" w:themeFill="accent1"/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  <w:t>SAMSE</w:t>
                            </w:r>
                          </w:p>
                          <w:p w14:paraId="5CF13A0B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hd w:val="clear" w:color="auto" w:fill="DDDDDD" w:themeFill="accent1"/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  <w:t>DATAFIRST</w:t>
                            </w:r>
                          </w:p>
                          <w:p w14:paraId="2D4CA23F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hd w:val="clear" w:color="auto" w:fill="DDDDDD" w:themeFill="accent1"/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  <w:t>MERCK</w:t>
                            </w:r>
                          </w:p>
                          <w:p w14:paraId="6FF91417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hd w:val="clear" w:color="auto" w:fill="DDDDDD" w:themeFill="accent1"/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  <w:t>ORANGE BUSINESS</w:t>
                            </w:r>
                          </w:p>
                          <w:p w14:paraId="4184A1F4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hd w:val="clear" w:color="auto" w:fill="DDDDDD" w:themeFill="accent1"/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  <w:t>COVIDIEN</w:t>
                            </w:r>
                          </w:p>
                          <w:p w14:paraId="1845E130" w14:textId="77777777" w:rsidR="002B162C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hd w:val="clear" w:color="auto" w:fill="DDDDDD" w:themeFill="accent1"/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sz w:val="18"/>
                                <w:lang w:val="fr-FR"/>
                              </w:rPr>
                              <w:t>RTE</w:t>
                            </w:r>
                          </w:p>
                          <w:p w14:paraId="4BDCB638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hd w:val="clear" w:color="auto" w:fill="DDDDDD" w:themeFill="accent1"/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lang w:val="fr-FR"/>
                              </w:rPr>
                              <w:t>CARGLASS</w:t>
                            </w:r>
                          </w:p>
                          <w:p w14:paraId="6D475CA1" w14:textId="77777777" w:rsidR="002B162C" w:rsidRPr="004542A2" w:rsidRDefault="002B162C" w:rsidP="002B162C">
                            <w:pPr>
                              <w:pStyle w:val="Titredesection"/>
                              <w:tabs>
                                <w:tab w:val="left" w:pos="142"/>
                              </w:tabs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24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24"/>
                                <w:lang w:val="fr-FR"/>
                              </w:rPr>
                              <w:t>Hobbies</w:t>
                            </w:r>
                          </w:p>
                          <w:p w14:paraId="65B987F8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szCs w:val="16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szCs w:val="16"/>
                                <w:lang w:val="fr-FR"/>
                              </w:rPr>
                              <w:t>Conception de jeux vidéo</w:t>
                            </w:r>
                          </w:p>
                          <w:p w14:paraId="19A21C1F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szCs w:val="16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szCs w:val="16"/>
                                <w:lang w:val="fr-FR"/>
                              </w:rPr>
                              <w:t>Composition musicale</w:t>
                            </w:r>
                          </w:p>
                          <w:p w14:paraId="7B1DA1BB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szCs w:val="16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szCs w:val="16"/>
                                <w:lang w:val="fr-FR"/>
                              </w:rPr>
                              <w:t>Natation &amp; escalade</w:t>
                            </w:r>
                          </w:p>
                          <w:p w14:paraId="3AD28649" w14:textId="77777777" w:rsidR="002B162C" w:rsidRPr="004542A2" w:rsidRDefault="002B162C" w:rsidP="002B162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right="-300"/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szCs w:val="16"/>
                                <w:lang w:val="fr-FR"/>
                              </w:rPr>
                            </w:pPr>
                            <w:r w:rsidRPr="004542A2">
                              <w:rPr>
                                <w:rFonts w:ascii="HelveticaNeueLT Std" w:hAnsi="HelveticaNeueLT Std" w:cs="Courier New"/>
                                <w:noProof/>
                                <w:sz w:val="18"/>
                                <w:szCs w:val="16"/>
                                <w:lang w:val="fr-FR"/>
                              </w:rPr>
                              <w:t>Histoire et géopolitique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63D41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203.1pt;margin-top:0;width:174.65pt;height:74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" filled="f" stroked="f" strokeweight=".5pt">
                <v:textbox inset="0,0,0,0">
                  <w:txbxContent>
                    <w:sdt>
                      <w:sdtPr>
                        <w:rPr>
                          <w:rFonts w:ascii="HelveticaNeueLT Std" w:hAnsi="HelveticaNeueLT Std" w:cs="Courier New"/>
                          <w:noProof/>
                          <w:color w:val="auto"/>
                          <w:lang w:val="fr-FR"/>
                        </w:rPr>
                        <w:alias w:val="Votre nom"/>
                        <w:tag w:val=""/>
                        <w:id w:val="-1642728357"/>
                        <w:placeholder>
                          <w:docPart w:val="17AB5495406642D7B170F2FF11F787D7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 w:multiLine="1"/>
                      </w:sdtPr>
                      <w:sdtContent>
                        <w:p w14:paraId="76EE3DB6" w14:textId="77777777" w:rsidR="002B162C" w:rsidRPr="002B162C" w:rsidRDefault="002B162C" w:rsidP="002B162C">
                          <w:pPr>
                            <w:pStyle w:val="Nom"/>
                            <w:ind w:left="284" w:right="-300"/>
                            <w:rPr>
                              <w:rFonts w:ascii="HelveticaNeueLT Std" w:hAnsi="HelveticaNeueLT Std" w:cs="Courier New"/>
                              <w:noProof/>
                              <w:lang w:val="fr-FR"/>
                            </w:rPr>
                          </w:pPr>
                          <w:r w:rsidRPr="002B162C">
                            <w:rPr>
                              <w:rFonts w:ascii="HelveticaNeueLT Std" w:hAnsi="HelveticaNeueLT Std" w:cs="Courier New"/>
                              <w:noProof/>
                              <w:color w:val="auto"/>
                              <w:lang w:val="fr-FR"/>
                            </w:rPr>
                            <w:t>Charles</w:t>
                          </w:r>
                          <w:r w:rsidRPr="002B162C">
                            <w:rPr>
                              <w:rFonts w:ascii="HelveticaNeueLT Std" w:hAnsi="HelveticaNeueLT Std" w:cs="Courier New"/>
                              <w:noProof/>
                              <w:color w:val="auto"/>
                              <w:lang w:val="fr-FR"/>
                            </w:rPr>
                            <w:br/>
                            <w:t>Saint</w:t>
                          </w:r>
                          <w:r>
                            <w:rPr>
                              <w:rFonts w:ascii="HelveticaNeueLT Std" w:hAnsi="HelveticaNeueLT Std" w:cs="Courier New"/>
                              <w:noProof/>
                              <w:color w:val="auto"/>
                              <w:lang w:val="fr-FR"/>
                            </w:rPr>
                            <w:t>-</w:t>
                          </w:r>
                          <w:r w:rsidRPr="002B162C">
                            <w:rPr>
                              <w:rFonts w:ascii="HelveticaNeueLT Std" w:hAnsi="HelveticaNeueLT Std" w:cs="Courier New"/>
                              <w:noProof/>
                              <w:color w:val="auto"/>
                              <w:lang w:val="fr-FR"/>
                            </w:rPr>
                            <w:t>Olive</w:t>
                          </w:r>
                        </w:p>
                      </w:sdtContent>
                    </w:sdt>
                    <w:p w14:paraId="2CC266A1" w14:textId="77777777" w:rsidR="002B162C" w:rsidRPr="004542A2" w:rsidRDefault="002B162C" w:rsidP="002B162C">
                      <w:pPr>
                        <w:pStyle w:val="Titredesection"/>
                        <w:tabs>
                          <w:tab w:val="left" w:pos="142"/>
                        </w:tabs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20"/>
                          <w:lang w:val="fr-FR" w:eastAsia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20"/>
                          <w:lang w:val="fr-FR" w:eastAsia="fr-FR"/>
                        </w:rPr>
                        <w:t xml:space="preserve">  </w:t>
                      </w:r>
                      <w:r w:rsidRPr="004542A2">
                        <w:rPr>
                          <w:rFonts w:ascii="HelveticaNeueLT Std" w:hAnsi="HelveticaNeueLT Std" w:cs="Courier New"/>
                          <w:noProof/>
                          <w:sz w:val="20"/>
                          <w:lang w:val="fr-FR" w:eastAsia="fr-FR"/>
                        </w:rPr>
                        <w:drawing>
                          <wp:inline distT="0" distB="0" distL="0" distR="0" wp14:anchorId="04ABAD3A" wp14:editId="492144F7">
                            <wp:extent cx="531840" cy="527685"/>
                            <wp:effectExtent l="0" t="0" r="1905" b="5715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auline2-b.jp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9399" cy="5550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42A2">
                        <w:rPr>
                          <w:rFonts w:ascii="HelveticaNeueLT Std" w:hAnsi="HelveticaNeueLT Std" w:cs="Courier New"/>
                          <w:noProof/>
                          <w:sz w:val="20"/>
                          <w:lang w:val="fr-FR" w:eastAsia="fr-FR"/>
                        </w:rPr>
                        <w:t xml:space="preserve">  </w:t>
                      </w:r>
                      <w:r w:rsidRPr="004542A2">
                        <w:rPr>
                          <w:rFonts w:ascii="HelveticaNeueLT Std" w:hAnsi="HelveticaNeueLT Std" w:cs="Courier New"/>
                          <w:noProof/>
                          <w:sz w:val="20"/>
                          <w:lang w:val="fr-FR" w:eastAsia="fr-FR"/>
                        </w:rPr>
                        <w:drawing>
                          <wp:inline distT="0" distB="0" distL="0" distR="0" wp14:anchorId="1C5F88BB" wp14:editId="180D2EF9">
                            <wp:extent cx="533400" cy="514350"/>
                            <wp:effectExtent l="0" t="0" r="0" b="0"/>
                            <wp:docPr id="4" name="Image 4" descr="C:\Users\Charles\AppData\Local\Temp\qrcode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 7" descr="C:\Users\Charles\AppData\Local\Temp\qrcode.pn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E7FD8A" w14:textId="77777777" w:rsidR="002B162C" w:rsidRPr="004542A2" w:rsidRDefault="002B162C" w:rsidP="002B162C">
                      <w:pPr>
                        <w:pStyle w:val="Titredesection"/>
                        <w:tabs>
                          <w:tab w:val="left" w:pos="142"/>
                        </w:tabs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20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20"/>
                          <w:lang w:val="fr-FR"/>
                        </w:rPr>
                        <w:t>Me contacter</w:t>
                      </w:r>
                    </w:p>
                    <w:p w14:paraId="36F662D0" w14:textId="77777777" w:rsidR="002B162C" w:rsidRPr="004542A2" w:rsidRDefault="002B162C" w:rsidP="002B162C">
                      <w:pPr>
                        <w:pStyle w:val="Pointimportant"/>
                        <w:numPr>
                          <w:ilvl w:val="0"/>
                          <w:numId w:val="0"/>
                        </w:numPr>
                        <w:tabs>
                          <w:tab w:val="left" w:pos="142"/>
                        </w:tabs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  <w:t>&gt; 0</w:t>
                      </w:r>
                      <w:r w:rsidRPr="004542A2"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  <w:t>6 64 83 42 87</w:t>
                      </w:r>
                      <w:r w:rsidRPr="004542A2"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  <w:br/>
                      </w:r>
                      <w:r w:rsidRPr="004542A2"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  <w:t xml:space="preserve">&gt; Charles.stolive@gmail.com </w:t>
                      </w:r>
                    </w:p>
                    <w:p w14:paraId="25398A93" w14:textId="77777777" w:rsidR="002B162C" w:rsidRPr="004542A2" w:rsidRDefault="002B162C" w:rsidP="002B162C">
                      <w:pPr>
                        <w:pStyle w:val="Titredesection"/>
                        <w:tabs>
                          <w:tab w:val="left" w:pos="142"/>
                        </w:tabs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20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20"/>
                          <w:lang w:val="fr-FR"/>
                        </w:rPr>
                        <w:t>M’écrire</w:t>
                      </w:r>
                    </w:p>
                    <w:p w14:paraId="2B85E80B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  <w:t>Charles Saint Olive</w:t>
                      </w:r>
                    </w:p>
                    <w:p w14:paraId="4B23C224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  <w:t>12 chemin de la Passerelle</w:t>
                      </w:r>
                    </w:p>
                    <w:p w14:paraId="35DBB83E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  <w:t>69160 TASSIN</w:t>
                      </w:r>
                    </w:p>
                    <w:p w14:paraId="49380235" w14:textId="77777777" w:rsidR="002B162C" w:rsidRPr="004542A2" w:rsidRDefault="002B162C" w:rsidP="002B162C">
                      <w:pPr>
                        <w:pStyle w:val="Titredesection"/>
                        <w:tabs>
                          <w:tab w:val="left" w:pos="142"/>
                        </w:tabs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20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20"/>
                          <w:lang w:val="fr-FR"/>
                        </w:rPr>
                        <w:t>Statut</w:t>
                      </w:r>
                    </w:p>
                    <w:p w14:paraId="04B98360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  <w:t>Marié 3 enfants</w:t>
                      </w:r>
                    </w:p>
                    <w:p w14:paraId="5BF19E5D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  <w:t>Permis B</w:t>
                      </w:r>
                    </w:p>
                    <w:p w14:paraId="5F55413B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  <w:t>38 ans</w:t>
                      </w:r>
                    </w:p>
                    <w:p w14:paraId="64B46067" w14:textId="77777777" w:rsidR="002B162C" w:rsidRPr="004542A2" w:rsidRDefault="002B162C" w:rsidP="002B162C">
                      <w:pPr>
                        <w:pStyle w:val="Titredesection"/>
                        <w:tabs>
                          <w:tab w:val="left" w:pos="142"/>
                        </w:tabs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20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20"/>
                          <w:lang w:val="fr-FR"/>
                        </w:rPr>
                        <w:t>Qualités utiles</w:t>
                      </w:r>
                    </w:p>
                    <w:p w14:paraId="76E345CD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  <w:t>Productivité, autonomie</w:t>
                      </w:r>
                    </w:p>
                    <w:p w14:paraId="07F9C961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  <w:t xml:space="preserve">Très bon relationnel </w:t>
                      </w:r>
                    </w:p>
                    <w:p w14:paraId="14AF441D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  <w:t>Entreprenant</w:t>
                      </w:r>
                    </w:p>
                    <w:p w14:paraId="22D4D704" w14:textId="77777777" w:rsidR="002B162C" w:rsidRPr="004542A2" w:rsidRDefault="002B162C" w:rsidP="002B162C">
                      <w:pPr>
                        <w:pStyle w:val="Titredesection"/>
                        <w:tabs>
                          <w:tab w:val="left" w:pos="142"/>
                        </w:tabs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20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20"/>
                          <w:lang w:val="fr-FR"/>
                        </w:rPr>
                        <w:t>Quelques références</w:t>
                      </w:r>
                    </w:p>
                    <w:p w14:paraId="5A497D0F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hd w:val="clear" w:color="auto" w:fill="DDDDDD" w:themeFill="accent1"/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b/>
                          <w:noProof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b/>
                          <w:sz w:val="18"/>
                          <w:lang w:val="fr-FR"/>
                        </w:rPr>
                        <w:t>ARPIL</w:t>
                      </w:r>
                    </w:p>
                    <w:p w14:paraId="504F82AA" w14:textId="77777777" w:rsidR="002B162C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hd w:val="clear" w:color="auto" w:fill="DDDDDD" w:themeFill="accent1"/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  <w:t>SCHNEIDER</w:t>
                      </w:r>
                    </w:p>
                    <w:p w14:paraId="155481E9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hd w:val="clear" w:color="auto" w:fill="DDDDDD" w:themeFill="accent1"/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  <w:t>BOIRON</w:t>
                      </w:r>
                    </w:p>
                    <w:p w14:paraId="66088C6D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hd w:val="clear" w:color="auto" w:fill="DDDDDD" w:themeFill="accent1"/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  <w:t>GIFRER</w:t>
                      </w:r>
                    </w:p>
                    <w:p w14:paraId="7100280E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hd w:val="clear" w:color="auto" w:fill="DDDDDD" w:themeFill="accent1"/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  <w:t>ABBOT</w:t>
                      </w:r>
                    </w:p>
                    <w:p w14:paraId="2E0DA7F5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hd w:val="clear" w:color="auto" w:fill="DDDDDD" w:themeFill="accent1"/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  <w:t>SAMSE</w:t>
                      </w:r>
                    </w:p>
                    <w:p w14:paraId="5CF13A0B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hd w:val="clear" w:color="auto" w:fill="DDDDDD" w:themeFill="accent1"/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  <w:t>DATAFIRST</w:t>
                      </w:r>
                    </w:p>
                    <w:p w14:paraId="2D4CA23F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hd w:val="clear" w:color="auto" w:fill="DDDDDD" w:themeFill="accent1"/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  <w:t>MERCK</w:t>
                      </w:r>
                    </w:p>
                    <w:p w14:paraId="6FF91417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hd w:val="clear" w:color="auto" w:fill="DDDDDD" w:themeFill="accent1"/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  <w:t>ORANGE BUSINESS</w:t>
                      </w:r>
                    </w:p>
                    <w:p w14:paraId="4184A1F4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hd w:val="clear" w:color="auto" w:fill="DDDDDD" w:themeFill="accent1"/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  <w:t>COVIDIEN</w:t>
                      </w:r>
                    </w:p>
                    <w:p w14:paraId="1845E130" w14:textId="77777777" w:rsidR="002B162C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hd w:val="clear" w:color="auto" w:fill="DDDDDD" w:themeFill="accent1"/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sz w:val="18"/>
                          <w:lang w:val="fr-FR"/>
                        </w:rPr>
                        <w:t>RTE</w:t>
                      </w:r>
                    </w:p>
                    <w:p w14:paraId="4BDCB638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hd w:val="clear" w:color="auto" w:fill="DDDDDD" w:themeFill="accent1"/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</w:pPr>
                      <w:r>
                        <w:rPr>
                          <w:rFonts w:ascii="HelveticaNeueLT Std" w:hAnsi="HelveticaNeueLT Std" w:cs="Courier New"/>
                          <w:noProof/>
                          <w:sz w:val="18"/>
                          <w:lang w:val="fr-FR"/>
                        </w:rPr>
                        <w:t>CARGLASS</w:t>
                      </w:r>
                    </w:p>
                    <w:p w14:paraId="6D475CA1" w14:textId="77777777" w:rsidR="002B162C" w:rsidRPr="004542A2" w:rsidRDefault="002B162C" w:rsidP="002B162C">
                      <w:pPr>
                        <w:pStyle w:val="Titredesection"/>
                        <w:tabs>
                          <w:tab w:val="left" w:pos="142"/>
                        </w:tabs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24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24"/>
                          <w:lang w:val="fr-FR"/>
                        </w:rPr>
                        <w:t>Hobbies</w:t>
                      </w:r>
                    </w:p>
                    <w:p w14:paraId="65B987F8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szCs w:val="16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18"/>
                          <w:szCs w:val="16"/>
                          <w:lang w:val="fr-FR"/>
                        </w:rPr>
                        <w:t>Conception de jeux vidéo</w:t>
                      </w:r>
                    </w:p>
                    <w:p w14:paraId="19A21C1F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szCs w:val="16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18"/>
                          <w:szCs w:val="16"/>
                          <w:lang w:val="fr-FR"/>
                        </w:rPr>
                        <w:t>Composition musicale</w:t>
                      </w:r>
                    </w:p>
                    <w:p w14:paraId="7B1DA1BB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szCs w:val="16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18"/>
                          <w:szCs w:val="16"/>
                          <w:lang w:val="fr-FR"/>
                        </w:rPr>
                        <w:t>Natation &amp; escalade</w:t>
                      </w:r>
                    </w:p>
                    <w:p w14:paraId="3AD28649" w14:textId="77777777" w:rsidR="002B162C" w:rsidRPr="004542A2" w:rsidRDefault="002B162C" w:rsidP="002B162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0"/>
                        <w:ind w:left="284" w:right="-300"/>
                        <w:rPr>
                          <w:rFonts w:ascii="HelveticaNeueLT Std" w:hAnsi="HelveticaNeueLT Std" w:cs="Courier New"/>
                          <w:noProof/>
                          <w:sz w:val="18"/>
                          <w:szCs w:val="16"/>
                          <w:lang w:val="fr-FR"/>
                        </w:rPr>
                      </w:pPr>
                      <w:r w:rsidRPr="004542A2">
                        <w:rPr>
                          <w:rFonts w:ascii="HelveticaNeueLT Std" w:hAnsi="HelveticaNeueLT Std" w:cs="Courier New"/>
                          <w:noProof/>
                          <w:sz w:val="18"/>
                          <w:szCs w:val="16"/>
                          <w:lang w:val="fr-FR"/>
                        </w:rPr>
                        <w:t>Histoire et géopolitique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BA23CD" w:rsidRPr="004542A2">
        <w:rPr>
          <w:rFonts w:ascii="HelveticaNeueLT Std" w:hAnsi="HelveticaNeueLT Std" w:cs="Courier New"/>
          <w:spacing w:val="6"/>
          <w:sz w:val="20"/>
          <w:lang w:val="fr-FR"/>
        </w:rPr>
        <w:t>OBJECTIFS</w:t>
      </w:r>
    </w:p>
    <w:p w14:paraId="304C2755" w14:textId="77777777" w:rsidR="00813A2D" w:rsidRPr="004542A2" w:rsidRDefault="004542A2" w:rsidP="002B162C">
      <w:pPr>
        <w:pStyle w:val="tab2"/>
        <w:numPr>
          <w:ilvl w:val="0"/>
          <w:numId w:val="0"/>
        </w:numPr>
        <w:shd w:val="clear" w:color="auto" w:fill="DDDDDD" w:themeFill="accent1"/>
        <w:ind w:left="142"/>
        <w:rPr>
          <w:rFonts w:ascii="HelveticaNeueLT Std" w:hAnsi="HelveticaNeueLT Std" w:cs="Courier New"/>
          <w:b/>
          <w:noProof w:val="0"/>
          <w:color w:val="262626" w:themeColor="text1" w:themeTint="D9"/>
          <w:spacing w:val="6"/>
          <w:sz w:val="18"/>
        </w:rPr>
      </w:pPr>
      <w:r w:rsidRPr="004542A2">
        <w:rPr>
          <w:rFonts w:ascii="HelveticaNeueLT Std" w:hAnsi="HelveticaNeueLT Std" w:cs="Courier New"/>
          <w:b/>
          <w:noProof w:val="0"/>
          <w:color w:val="262626" w:themeColor="text1" w:themeTint="D9"/>
          <w:spacing w:val="6"/>
          <w:sz w:val="18"/>
        </w:rPr>
        <w:t xml:space="preserve">Manager digital / data </w:t>
      </w:r>
      <w:proofErr w:type="spellStart"/>
      <w:r w:rsidRPr="004542A2">
        <w:rPr>
          <w:rFonts w:ascii="HelveticaNeueLT Std" w:hAnsi="HelveticaNeueLT Std" w:cs="Courier New"/>
          <w:b/>
          <w:noProof w:val="0"/>
          <w:color w:val="262626" w:themeColor="text1" w:themeTint="D9"/>
          <w:spacing w:val="6"/>
          <w:sz w:val="18"/>
        </w:rPr>
        <w:t>scientist</w:t>
      </w:r>
      <w:proofErr w:type="spellEnd"/>
    </w:p>
    <w:p w14:paraId="748DBFEB" w14:textId="77777777" w:rsidR="001956D3" w:rsidRPr="004542A2" w:rsidRDefault="00813A2D" w:rsidP="002B162C">
      <w:pPr>
        <w:pStyle w:val="tab2"/>
        <w:numPr>
          <w:ilvl w:val="0"/>
          <w:numId w:val="0"/>
        </w:numPr>
        <w:shd w:val="clear" w:color="auto" w:fill="DDDDDD" w:themeFill="accent1"/>
        <w:ind w:left="142" w:firstLine="142"/>
        <w:rPr>
          <w:rFonts w:ascii="HelveticaNeueLT Std" w:hAnsi="HelveticaNeueLT Std" w:cs="Courier New"/>
          <w:spacing w:val="6"/>
          <w:sz w:val="18"/>
        </w:rPr>
      </w:pPr>
      <w:r w:rsidRPr="004542A2">
        <w:rPr>
          <w:rFonts w:ascii="HelveticaNeueLT Std" w:hAnsi="HelveticaNeueLT Std" w:cs="Courier New"/>
          <w:noProof w:val="0"/>
          <w:color w:val="262626" w:themeColor="text1" w:themeTint="D9"/>
          <w:spacing w:val="6"/>
          <w:sz w:val="18"/>
        </w:rPr>
        <w:t>Capter</w:t>
      </w:r>
      <w:r w:rsidR="009C7FFE" w:rsidRPr="004542A2">
        <w:rPr>
          <w:rFonts w:ascii="HelveticaNeueLT Std" w:hAnsi="HelveticaNeueLT Std" w:cs="Courier New"/>
          <w:noProof w:val="0"/>
          <w:color w:val="262626" w:themeColor="text1" w:themeTint="D9"/>
          <w:spacing w:val="6"/>
          <w:sz w:val="18"/>
        </w:rPr>
        <w:t xml:space="preserve">, traiter, analyser, </w:t>
      </w:r>
      <w:r w:rsidR="003807A2" w:rsidRPr="004542A2">
        <w:rPr>
          <w:rFonts w:ascii="HelveticaNeueLT Std" w:hAnsi="HelveticaNeueLT Std" w:cs="Courier New"/>
          <w:noProof w:val="0"/>
          <w:color w:val="262626" w:themeColor="text1" w:themeTint="D9"/>
          <w:spacing w:val="6"/>
          <w:sz w:val="18"/>
        </w:rPr>
        <w:t>exploiter</w:t>
      </w:r>
      <w:r w:rsidR="009C7FFE" w:rsidRPr="004542A2">
        <w:rPr>
          <w:rFonts w:ascii="HelveticaNeueLT Std" w:hAnsi="HelveticaNeueLT Std" w:cs="Courier New"/>
          <w:noProof w:val="0"/>
          <w:color w:val="262626" w:themeColor="text1" w:themeTint="D9"/>
          <w:spacing w:val="6"/>
          <w:sz w:val="18"/>
        </w:rPr>
        <w:t xml:space="preserve"> l</w:t>
      </w:r>
      <w:r w:rsidR="00A74EF0" w:rsidRPr="004542A2">
        <w:rPr>
          <w:rFonts w:ascii="HelveticaNeueLT Std" w:hAnsi="HelveticaNeueLT Std" w:cs="Courier New"/>
          <w:noProof w:val="0"/>
          <w:color w:val="262626" w:themeColor="text1" w:themeTint="D9"/>
          <w:spacing w:val="6"/>
          <w:sz w:val="18"/>
        </w:rPr>
        <w:t>a</w:t>
      </w:r>
      <w:r w:rsidR="009C7FFE" w:rsidRPr="004542A2">
        <w:rPr>
          <w:rFonts w:ascii="HelveticaNeueLT Std" w:hAnsi="HelveticaNeueLT Std" w:cs="Courier New"/>
          <w:noProof w:val="0"/>
          <w:color w:val="262626" w:themeColor="text1" w:themeTint="D9"/>
          <w:spacing w:val="6"/>
          <w:sz w:val="18"/>
        </w:rPr>
        <w:t xml:space="preserve"> data de votre entreprise </w:t>
      </w:r>
    </w:p>
    <w:p w14:paraId="7D08849E" w14:textId="77777777" w:rsidR="001956D3" w:rsidRPr="004542A2" w:rsidRDefault="00BA23CD" w:rsidP="002B162C">
      <w:pPr>
        <w:pStyle w:val="Titredesection"/>
        <w:rPr>
          <w:rFonts w:ascii="HelveticaNeueLT Std" w:hAnsi="HelveticaNeueLT Std" w:cs="Courier New"/>
          <w:spacing w:val="6"/>
          <w:sz w:val="20"/>
          <w:lang w:val="fr-FR"/>
        </w:rPr>
      </w:pPr>
      <w:r w:rsidRPr="004542A2">
        <w:rPr>
          <w:rFonts w:ascii="HelveticaNeueLT Std" w:hAnsi="HelveticaNeueLT Std" w:cs="Courier New"/>
          <w:spacing w:val="6"/>
          <w:sz w:val="20"/>
          <w:lang w:val="fr-FR"/>
        </w:rPr>
        <w:t>COMPÉTENCES CLEFS</w:t>
      </w:r>
    </w:p>
    <w:p w14:paraId="4AD4911E" w14:textId="77777777" w:rsidR="001D0991" w:rsidRPr="004542A2" w:rsidRDefault="001D0991" w:rsidP="001D0991">
      <w:pPr>
        <w:pStyle w:val="Pointimportant"/>
        <w:numPr>
          <w:ilvl w:val="0"/>
          <w:numId w:val="18"/>
        </w:numPr>
        <w:rPr>
          <w:rFonts w:ascii="HelveticaNeueLT Std" w:hAnsi="HelveticaNeueLT Std" w:cs="Courier New"/>
          <w:spacing w:val="6"/>
          <w:sz w:val="16"/>
        </w:rPr>
        <w:sectPr w:rsidR="001D0991" w:rsidRPr="004542A2" w:rsidSect="002B162C">
          <w:headerReference w:type="default" r:id="rId12"/>
          <w:footerReference w:type="default" r:id="rId13"/>
          <w:headerReference w:type="first" r:id="rId14"/>
          <w:type w:val="continuous"/>
          <w:pgSz w:w="12240" w:h="15840"/>
          <w:pgMar w:top="133" w:right="616" w:bottom="567" w:left="4395" w:header="153" w:footer="720" w:gutter="0"/>
          <w:pgNumType w:start="1"/>
          <w:cols w:space="720"/>
          <w:titlePg/>
          <w:docGrid w:linePitch="360"/>
        </w:sectPr>
      </w:pPr>
    </w:p>
    <w:tbl>
      <w:tblPr>
        <w:tblStyle w:val="Grilledutableau"/>
        <w:tblW w:w="772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2410"/>
        <w:gridCol w:w="2268"/>
        <w:gridCol w:w="344"/>
      </w:tblGrid>
      <w:tr w:rsidR="001D0991" w:rsidRPr="004542A2" w14:paraId="06446E74" w14:textId="77777777" w:rsidTr="00254063">
        <w:trPr>
          <w:gridAfter w:val="1"/>
          <w:wAfter w:w="344" w:type="dxa"/>
        </w:trPr>
        <w:tc>
          <w:tcPr>
            <w:tcW w:w="2699" w:type="dxa"/>
          </w:tcPr>
          <w:p w14:paraId="57CFFF25" w14:textId="77777777" w:rsidR="001D0991" w:rsidRPr="004542A2" w:rsidRDefault="00813A2D" w:rsidP="00813A2D">
            <w:pPr>
              <w:pStyle w:val="tab2"/>
              <w:numPr>
                <w:ilvl w:val="0"/>
                <w:numId w:val="0"/>
              </w:numPr>
              <w:ind w:left="360" w:hanging="360"/>
              <w:rPr>
                <w:rFonts w:ascii="HelveticaNeueLT Std" w:hAnsi="HelveticaNeueLT Std"/>
                <w:sz w:val="18"/>
                <w:szCs w:val="16"/>
              </w:rPr>
            </w:pPr>
            <w:r w:rsidRPr="004542A2">
              <w:rPr>
                <w:rFonts w:ascii="HelveticaNeueLT Std" w:hAnsi="HelveticaNeueLT Std" w:cs="Courier New"/>
                <w:spacing w:val="6"/>
                <w:sz w:val="18"/>
                <w:szCs w:val="16"/>
              </w:rPr>
              <w:t>-</w:t>
            </w:r>
            <w:r w:rsidRPr="004542A2">
              <w:rPr>
                <w:rFonts w:ascii="HelveticaNeueLT Std" w:hAnsi="HelveticaNeueLT Std"/>
                <w:sz w:val="18"/>
                <w:szCs w:val="16"/>
              </w:rPr>
              <w:t xml:space="preserve"> </w:t>
            </w:r>
            <w:r w:rsidR="009C7FFE" w:rsidRPr="004542A2">
              <w:rPr>
                <w:rFonts w:ascii="HelveticaNeueLT Std" w:hAnsi="HelveticaNeueLT Std"/>
                <w:b/>
                <w:sz w:val="18"/>
                <w:szCs w:val="16"/>
              </w:rPr>
              <w:t>Business Intelligence</w:t>
            </w:r>
            <w:r w:rsidR="009C7FFE" w:rsidRPr="004542A2">
              <w:rPr>
                <w:rFonts w:ascii="HelveticaNeueLT Std" w:hAnsi="HelveticaNeueLT Std"/>
                <w:sz w:val="18"/>
                <w:szCs w:val="16"/>
              </w:rPr>
              <w:t xml:space="preserve"> </w:t>
            </w:r>
          </w:p>
        </w:tc>
        <w:tc>
          <w:tcPr>
            <w:tcW w:w="2410" w:type="dxa"/>
          </w:tcPr>
          <w:p w14:paraId="617C00B6" w14:textId="77777777" w:rsidR="00B626A1" w:rsidRPr="004542A2" w:rsidRDefault="009C7FFE" w:rsidP="00813A2D">
            <w:pPr>
              <w:pStyle w:val="tab2"/>
              <w:ind w:left="45"/>
              <w:rPr>
                <w:rFonts w:ascii="HelveticaNeueLT Std" w:hAnsi="HelveticaNeueLT Std" w:cs="Courier New"/>
                <w:spacing w:val="6"/>
                <w:sz w:val="18"/>
                <w:szCs w:val="16"/>
              </w:rPr>
            </w:pPr>
            <w:r w:rsidRPr="004542A2">
              <w:rPr>
                <w:rFonts w:ascii="HelveticaNeueLT Std" w:hAnsi="HelveticaNeueLT Std" w:cs="Courier New"/>
                <w:spacing w:val="6"/>
                <w:sz w:val="18"/>
                <w:szCs w:val="16"/>
              </w:rPr>
              <w:t>- Inbound marketing</w:t>
            </w:r>
          </w:p>
        </w:tc>
        <w:tc>
          <w:tcPr>
            <w:tcW w:w="2268" w:type="dxa"/>
          </w:tcPr>
          <w:p w14:paraId="6D3430E3" w14:textId="77777777" w:rsidR="001D0991" w:rsidRPr="004542A2" w:rsidRDefault="00A74EF0" w:rsidP="00A74EF0">
            <w:pPr>
              <w:pStyle w:val="tab2"/>
              <w:numPr>
                <w:ilvl w:val="0"/>
                <w:numId w:val="0"/>
              </w:numPr>
              <w:rPr>
                <w:rFonts w:ascii="HelveticaNeueLT Std" w:hAnsi="HelveticaNeueLT Std" w:cs="Courier New"/>
                <w:b/>
                <w:spacing w:val="6"/>
                <w:sz w:val="18"/>
                <w:szCs w:val="16"/>
              </w:rPr>
            </w:pPr>
            <w:r w:rsidRPr="004542A2">
              <w:rPr>
                <w:rFonts w:ascii="HelveticaNeueLT Std" w:hAnsi="HelveticaNeueLT Std" w:cs="Courier New"/>
                <w:b/>
                <w:spacing w:val="6"/>
                <w:sz w:val="18"/>
                <w:szCs w:val="16"/>
              </w:rPr>
              <w:t xml:space="preserve">- </w:t>
            </w:r>
            <w:r w:rsidR="009C7FFE" w:rsidRPr="004542A2">
              <w:rPr>
                <w:rFonts w:ascii="HelveticaNeueLT Std" w:hAnsi="HelveticaNeueLT Std" w:cs="Courier New"/>
                <w:b/>
                <w:spacing w:val="6"/>
                <w:sz w:val="18"/>
                <w:szCs w:val="16"/>
              </w:rPr>
              <w:t>Management</w:t>
            </w:r>
          </w:p>
        </w:tc>
      </w:tr>
      <w:tr w:rsidR="000623A0" w:rsidRPr="004542A2" w14:paraId="15E287C1" w14:textId="77777777" w:rsidTr="00254063">
        <w:tc>
          <w:tcPr>
            <w:tcW w:w="2699" w:type="dxa"/>
          </w:tcPr>
          <w:p w14:paraId="0A4E0088" w14:textId="77777777" w:rsidR="000623A0" w:rsidRPr="004542A2" w:rsidRDefault="00813A2D" w:rsidP="00813A2D">
            <w:pPr>
              <w:pStyle w:val="tab2"/>
              <w:numPr>
                <w:ilvl w:val="0"/>
                <w:numId w:val="0"/>
              </w:numPr>
              <w:ind w:left="360" w:hanging="360"/>
              <w:rPr>
                <w:rFonts w:ascii="HelveticaNeueLT Std" w:hAnsi="HelveticaNeueLT Std" w:cs="Courier New"/>
                <w:spacing w:val="6"/>
                <w:sz w:val="18"/>
                <w:szCs w:val="16"/>
              </w:rPr>
            </w:pPr>
            <w:r w:rsidRPr="004542A2">
              <w:rPr>
                <w:rFonts w:ascii="HelveticaNeueLT Std" w:hAnsi="HelveticaNeueLT Std" w:cs="Courier New"/>
                <w:spacing w:val="6"/>
                <w:sz w:val="18"/>
                <w:szCs w:val="16"/>
              </w:rPr>
              <w:t xml:space="preserve">- </w:t>
            </w:r>
            <w:r w:rsidR="009C7FFE" w:rsidRPr="004542A2">
              <w:rPr>
                <w:rFonts w:ascii="HelveticaNeueLT Std" w:hAnsi="HelveticaNeueLT Std" w:cs="Courier New"/>
                <w:spacing w:val="6"/>
                <w:sz w:val="18"/>
                <w:szCs w:val="16"/>
              </w:rPr>
              <w:t>Gestion p</w:t>
            </w:r>
            <w:r w:rsidR="00DB475B" w:rsidRPr="004542A2">
              <w:rPr>
                <w:rFonts w:ascii="HelveticaNeueLT Std" w:hAnsi="HelveticaNeueLT Std" w:cs="Courier New"/>
                <w:spacing w:val="6"/>
                <w:sz w:val="18"/>
                <w:szCs w:val="16"/>
              </w:rPr>
              <w:t>rojets agiles</w:t>
            </w:r>
          </w:p>
        </w:tc>
        <w:tc>
          <w:tcPr>
            <w:tcW w:w="2410" w:type="dxa"/>
          </w:tcPr>
          <w:p w14:paraId="6D771135" w14:textId="77777777" w:rsidR="000623A0" w:rsidRPr="004542A2" w:rsidRDefault="009C7FFE" w:rsidP="00FB086C">
            <w:pPr>
              <w:pStyle w:val="tab2"/>
              <w:ind w:left="34"/>
              <w:rPr>
                <w:rFonts w:ascii="HelveticaNeueLT Std" w:hAnsi="HelveticaNeueLT Std" w:cs="Courier New"/>
                <w:spacing w:val="6"/>
                <w:sz w:val="18"/>
                <w:szCs w:val="16"/>
              </w:rPr>
            </w:pPr>
            <w:r w:rsidRPr="004542A2">
              <w:rPr>
                <w:rFonts w:ascii="HelveticaNeueLT Std" w:hAnsi="HelveticaNeueLT Std" w:cs="Courier New"/>
                <w:spacing w:val="6"/>
                <w:sz w:val="18"/>
                <w:szCs w:val="16"/>
              </w:rPr>
              <w:t>- Architecture BDD</w:t>
            </w:r>
          </w:p>
        </w:tc>
        <w:tc>
          <w:tcPr>
            <w:tcW w:w="2612" w:type="dxa"/>
            <w:gridSpan w:val="2"/>
          </w:tcPr>
          <w:p w14:paraId="0BDC1A1D" w14:textId="77777777" w:rsidR="000623A0" w:rsidRPr="004542A2" w:rsidRDefault="00A74EF0" w:rsidP="00A74EF0">
            <w:pPr>
              <w:pStyle w:val="tab2"/>
              <w:numPr>
                <w:ilvl w:val="0"/>
                <w:numId w:val="0"/>
              </w:numPr>
              <w:rPr>
                <w:rFonts w:ascii="HelveticaNeueLT Std" w:hAnsi="HelveticaNeueLT Std" w:cs="Courier New"/>
                <w:sz w:val="18"/>
                <w:szCs w:val="16"/>
              </w:rPr>
            </w:pPr>
            <w:r w:rsidRPr="004542A2">
              <w:rPr>
                <w:rFonts w:ascii="HelveticaNeueLT Std" w:hAnsi="HelveticaNeueLT Std" w:cs="Courier New"/>
                <w:spacing w:val="6"/>
                <w:sz w:val="18"/>
                <w:szCs w:val="16"/>
              </w:rPr>
              <w:t xml:space="preserve">- </w:t>
            </w:r>
            <w:r w:rsidR="009C7FFE" w:rsidRPr="004542A2">
              <w:rPr>
                <w:rFonts w:ascii="HelveticaNeueLT Std" w:hAnsi="HelveticaNeueLT Std" w:cs="Courier New"/>
                <w:spacing w:val="6"/>
                <w:sz w:val="18"/>
                <w:szCs w:val="16"/>
              </w:rPr>
              <w:t xml:space="preserve">Conception </w:t>
            </w:r>
          </w:p>
        </w:tc>
      </w:tr>
    </w:tbl>
    <w:p w14:paraId="2E7EB9F3" w14:textId="77777777" w:rsidR="005639D2" w:rsidRPr="004542A2" w:rsidRDefault="00BA23CD" w:rsidP="002B162C">
      <w:pPr>
        <w:pStyle w:val="Titredesection"/>
        <w:rPr>
          <w:rFonts w:ascii="HelveticaNeueLT Std" w:hAnsi="HelveticaNeueLT Std" w:cs="Courier New"/>
          <w:spacing w:val="6"/>
          <w:sz w:val="20"/>
          <w:lang w:val="fr-FR"/>
        </w:rPr>
      </w:pPr>
      <w:r w:rsidRPr="004542A2">
        <w:rPr>
          <w:rFonts w:ascii="HelveticaNeueLT Std" w:hAnsi="HelveticaNeueLT Std" w:cs="Courier New"/>
          <w:spacing w:val="6"/>
          <w:sz w:val="20"/>
          <w:lang w:val="fr-FR"/>
        </w:rPr>
        <w:t>EXPÉRIENCES</w:t>
      </w:r>
    </w:p>
    <w:sdt>
      <w:sdtPr>
        <w:rPr>
          <w:rFonts w:ascii="HelveticaNeueLT Std" w:eastAsiaTheme="majorEastAsia" w:hAnsi="HelveticaNeueLT Std" w:cs="Courier New"/>
          <w:b w:val="0"/>
          <w:bCs w:val="0"/>
          <w:noProof/>
          <w:color w:val="auto"/>
          <w:spacing w:val="6"/>
          <w:sz w:val="16"/>
          <w:lang w:val="fr-FR"/>
        </w:rPr>
        <w:id w:val="-1472127747"/>
        <w15:repeatingSection/>
      </w:sdtPr>
      <w:sdtEndPr>
        <w:rPr>
          <w:rFonts w:eastAsiaTheme="minorHAnsi"/>
          <w:b/>
          <w:caps/>
          <w:color w:val="969696" w:themeColor="accent3"/>
          <w:sz w:val="18"/>
          <w:lang w:val="en-US"/>
        </w:rPr>
      </w:sdtEndPr>
      <w:sdtContent>
        <w:sdt>
          <w:sdtPr>
            <w:rPr>
              <w:rFonts w:ascii="HelveticaNeueLT Std" w:eastAsiaTheme="majorEastAsia" w:hAnsi="HelveticaNeueLT Std" w:cs="Courier New"/>
              <w:b w:val="0"/>
              <w:bCs w:val="0"/>
              <w:noProof/>
              <w:color w:val="auto"/>
              <w:spacing w:val="6"/>
              <w:sz w:val="16"/>
              <w:lang w:val="fr-FR"/>
            </w:rPr>
            <w:id w:val="-1260518174"/>
            <w:placeholder>
              <w:docPart w:val="64A68FC447D54685BF8B8377C0206BDF"/>
            </w:placeholder>
            <w15:repeatingSectionItem/>
          </w:sdtPr>
          <w:sdtEndPr>
            <w:rPr>
              <w:rFonts w:eastAsiaTheme="minorHAnsi"/>
            </w:rPr>
          </w:sdtEndPr>
          <w:sdtContent>
            <w:p w14:paraId="4EB07A04" w14:textId="77777777" w:rsidR="005639D2" w:rsidRPr="004542A2" w:rsidRDefault="00691E5D" w:rsidP="002B162C">
              <w:pPr>
                <w:pStyle w:val="Sous-section"/>
                <w:tabs>
                  <w:tab w:val="left" w:pos="1701"/>
                  <w:tab w:val="left" w:pos="1985"/>
                  <w:tab w:val="right" w:pos="7088"/>
                </w:tabs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>DAYONMARS</w:t>
              </w:r>
              <w:r w:rsidR="001F0076"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> </w:t>
              </w:r>
              <w:r w:rsidR="00254063" w:rsidRPr="004542A2"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  <w:tab/>
              </w:r>
              <w:r w:rsidR="004542A2"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>|</w:t>
              </w:r>
              <w:r w:rsidR="004542A2"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  <w:tab/>
              </w:r>
              <w:r w:rsidR="005639D2" w:rsidRPr="004542A2"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  <w:t xml:space="preserve"> </w:t>
              </w:r>
              <w:r w:rsidRPr="004542A2">
                <w:rPr>
                  <w:rFonts w:ascii="HelveticaNeueLT Std" w:hAnsi="HelveticaNeueLT Std" w:cs="Courier New"/>
                  <w:color w:val="969696" w:themeColor="accent3"/>
                  <w:spacing w:val="6"/>
                  <w:szCs w:val="24"/>
                  <w:lang w:val="fr-FR"/>
                </w:rPr>
                <w:t xml:space="preserve">Directeur de clientèle | </w:t>
              </w:r>
              <w:proofErr w:type="spellStart"/>
              <w:r w:rsidRPr="004542A2">
                <w:rPr>
                  <w:rFonts w:ascii="HelveticaNeueLT Std" w:hAnsi="HelveticaNeueLT Std" w:cs="Courier New"/>
                  <w:color w:val="969696" w:themeColor="accent3"/>
                  <w:spacing w:val="6"/>
                  <w:szCs w:val="24"/>
                  <w:lang w:val="fr-FR"/>
                </w:rPr>
                <w:t>Resp</w:t>
              </w:r>
              <w:proofErr w:type="spellEnd"/>
              <w:r w:rsidRPr="004542A2">
                <w:rPr>
                  <w:rFonts w:ascii="HelveticaNeueLT Std" w:hAnsi="HelveticaNeueLT Std" w:cs="Courier New"/>
                  <w:color w:val="969696" w:themeColor="accent3"/>
                  <w:spacing w:val="6"/>
                  <w:szCs w:val="24"/>
                  <w:lang w:val="fr-FR"/>
                </w:rPr>
                <w:t xml:space="preserve"> pôle </w:t>
              </w:r>
              <w:r w:rsidR="0079524B" w:rsidRPr="004542A2">
                <w:rPr>
                  <w:rFonts w:ascii="HelveticaNeueLT Std" w:hAnsi="HelveticaNeueLT Std" w:cs="Courier New"/>
                  <w:color w:val="969696" w:themeColor="accent3"/>
                  <w:spacing w:val="6"/>
                  <w:szCs w:val="24"/>
                  <w:lang w:val="fr-FR"/>
                </w:rPr>
                <w:t xml:space="preserve">digital </w:t>
              </w:r>
              <w:r w:rsidR="005639D2" w:rsidRPr="004542A2"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  <w:tab/>
              </w:r>
              <w:r w:rsidR="00254063" w:rsidRPr="004542A2">
                <w:rPr>
                  <w:rFonts w:ascii="HelveticaNeueLT Std" w:hAnsi="HelveticaNeueLT Std" w:cs="Courier New"/>
                  <w:b w:val="0"/>
                  <w:bCs w:val="0"/>
                  <w:spacing w:val="6"/>
                  <w:sz w:val="14"/>
                  <w:highlight w:val="lightGray"/>
                  <w:lang w:val="fr-FR"/>
                </w:rPr>
                <w:t>2017</w:t>
              </w:r>
              <w:r w:rsidRPr="004542A2">
                <w:rPr>
                  <w:rFonts w:ascii="HelveticaNeueLT Std" w:hAnsi="HelveticaNeueLT Std" w:cs="Courier New"/>
                  <w:b w:val="0"/>
                  <w:bCs w:val="0"/>
                  <w:spacing w:val="6"/>
                  <w:sz w:val="14"/>
                  <w:highlight w:val="lightGray"/>
                  <w:lang w:val="fr-FR"/>
                </w:rPr>
                <w:t>-</w:t>
              </w:r>
              <w:r w:rsidR="0079524B" w:rsidRPr="004542A2">
                <w:rPr>
                  <w:rFonts w:ascii="HelveticaNeueLT Std" w:hAnsi="HelveticaNeueLT Std" w:cs="Courier New"/>
                  <w:b w:val="0"/>
                  <w:bCs w:val="0"/>
                  <w:spacing w:val="6"/>
                  <w:sz w:val="14"/>
                  <w:highlight w:val="lightGray"/>
                  <w:lang w:val="fr-FR"/>
                </w:rPr>
                <w:t>&gt;</w:t>
              </w:r>
              <w:r w:rsidR="005639D2" w:rsidRPr="004542A2">
                <w:rPr>
                  <w:rFonts w:ascii="HelveticaNeueLT Std" w:hAnsi="HelveticaNeueLT Std" w:cs="Courier New"/>
                  <w:color w:val="B2B2B2" w:themeColor="accent2"/>
                  <w:spacing w:val="6"/>
                  <w:sz w:val="14"/>
                  <w:lang w:val="fr-FR"/>
                </w:rPr>
                <w:t xml:space="preserve">  </w:t>
              </w:r>
            </w:p>
            <w:p w14:paraId="6345C404" w14:textId="77777777" w:rsidR="0079524B" w:rsidRPr="004542A2" w:rsidRDefault="0079524B" w:rsidP="002B162C">
              <w:pPr>
                <w:pStyle w:val="tab2"/>
                <w:ind w:left="567" w:hanging="283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Directeur de clientèle </w:t>
              </w:r>
              <w:r w:rsidRPr="004542A2">
                <w:rPr>
                  <w:rFonts w:ascii="HelveticaNeueLT Std" w:hAnsi="HelveticaNeueLT Std" w:cs="Courier New"/>
                  <w:b/>
                  <w:spacing w:val="6"/>
                  <w:sz w:val="16"/>
                </w:rPr>
                <w:t>APRIL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 (3 entités)</w:t>
              </w:r>
            </w:p>
            <w:p w14:paraId="067DC21F" w14:textId="77777777" w:rsidR="0079524B" w:rsidRPr="004542A2" w:rsidRDefault="0079524B" w:rsidP="002B162C">
              <w:pPr>
                <w:pStyle w:val="tab2"/>
                <w:ind w:left="567" w:hanging="283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Référend pour l’ensemble des clients de dayonmars </w:t>
              </w:r>
              <w:r w:rsidR="001F0076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sur le digital</w:t>
              </w:r>
            </w:p>
            <w:p w14:paraId="218CCB9F" w14:textId="77777777" w:rsidR="003E02BD" w:rsidRPr="004542A2" w:rsidRDefault="003E02BD" w:rsidP="002B162C">
              <w:pPr>
                <w:pStyle w:val="tab2"/>
                <w:ind w:left="567" w:hanging="283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Management de 3 collaborateur</w:t>
              </w:r>
              <w:r w:rsidR="001D2ED2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s</w:t>
              </w:r>
            </w:p>
            <w:p w14:paraId="316C5A9F" w14:textId="6E990B0A" w:rsidR="003E02BD" w:rsidRPr="004542A2" w:rsidRDefault="003E02BD" w:rsidP="002B162C">
              <w:pPr>
                <w:pStyle w:val="tab2"/>
                <w:ind w:left="567" w:hanging="283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Optimisation du </w:t>
              </w:r>
              <w:r w:rsidRPr="004542A2">
                <w:rPr>
                  <w:rFonts w:ascii="HelveticaNeueLT Std" w:hAnsi="HelveticaNeueLT Std" w:cs="Courier New"/>
                  <w:b/>
                  <w:spacing w:val="6"/>
                  <w:sz w:val="16"/>
                </w:rPr>
                <w:t>workflow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 : GIT </w:t>
              </w:r>
              <w:r w:rsidR="001F0076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/ </w:t>
              </w:r>
              <w:r w:rsidR="0079524B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framework</w:t>
              </w:r>
              <w:r w:rsidR="001F0076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 / plan de recette /</w:t>
              </w:r>
              <w:r w:rsidR="00035CF1">
                <w:rPr>
                  <w:rFonts w:ascii="HelveticaNeueLT Std" w:hAnsi="HelveticaNeueLT Std" w:cs="Courier New"/>
                  <w:spacing w:val="6"/>
                  <w:sz w:val="16"/>
                </w:rPr>
                <w:t>…/</w:t>
              </w:r>
            </w:p>
            <w:p w14:paraId="24DD40A8" w14:textId="77777777" w:rsidR="003E02BD" w:rsidRPr="004542A2" w:rsidRDefault="001F0076" w:rsidP="002B162C">
              <w:pPr>
                <w:pStyle w:val="tab2"/>
                <w:ind w:left="567" w:hanging="283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Proposition de nouveaux services ex : app 3d uniy pour </w:t>
              </w:r>
              <w:r w:rsidR="000F5DF9" w:rsidRPr="004542A2">
                <w:rPr>
                  <w:rFonts w:ascii="HelveticaNeueLT Std" w:hAnsi="HelveticaNeueLT Std" w:cs="Courier New"/>
                  <w:b/>
                  <w:spacing w:val="6"/>
                  <w:sz w:val="16"/>
                </w:rPr>
                <w:t>SCHNEIDER</w:t>
              </w:r>
            </w:p>
          </w:sdtContent>
        </w:sdt>
        <w:sdt>
          <w:sdtPr>
            <w:rPr>
              <w:rFonts w:ascii="HelveticaNeueLT Std" w:eastAsiaTheme="majorEastAsia" w:hAnsi="HelveticaNeueLT Std" w:cs="Courier New"/>
              <w:b w:val="0"/>
              <w:bCs w:val="0"/>
              <w:noProof/>
              <w:color w:val="auto"/>
              <w:spacing w:val="6"/>
              <w:sz w:val="16"/>
              <w:lang w:val="fr-FR"/>
            </w:rPr>
            <w:id w:val="-939372882"/>
            <w:placeholder>
              <w:docPart w:val="3311D54E0D96492188C0AD76B5125E2E"/>
            </w:placeholder>
            <w15:repeatingSectionItem/>
          </w:sdtPr>
          <w:sdtEndPr>
            <w:rPr>
              <w:rFonts w:eastAsiaTheme="minorHAnsi"/>
            </w:rPr>
          </w:sdtEndPr>
          <w:sdtContent>
            <w:p w14:paraId="57063E07" w14:textId="77777777" w:rsidR="00254063" w:rsidRPr="004542A2" w:rsidRDefault="00254063" w:rsidP="002B162C">
              <w:pPr>
                <w:pStyle w:val="Sous-section"/>
                <w:tabs>
                  <w:tab w:val="left" w:pos="1701"/>
                  <w:tab w:val="left" w:pos="1985"/>
                  <w:tab w:val="right" w:pos="7088"/>
                </w:tabs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>DAYONMARS</w:t>
              </w:r>
              <w:r w:rsidR="001F0076"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> </w:t>
              </w:r>
              <w:r w:rsidRPr="004542A2"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  <w:tab/>
              </w:r>
              <w:r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 xml:space="preserve"> </w:t>
              </w:r>
              <w:r w:rsidR="004542A2"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>|</w:t>
              </w:r>
              <w:r w:rsidR="004542A2"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  <w:tab/>
              </w:r>
              <w:r w:rsidRPr="004542A2">
                <w:rPr>
                  <w:rFonts w:ascii="HelveticaNeueLT Std" w:hAnsi="HelveticaNeueLT Std" w:cs="Courier New"/>
                  <w:color w:val="969696" w:themeColor="accent3"/>
                  <w:spacing w:val="6"/>
                  <w:szCs w:val="24"/>
                  <w:lang w:val="fr-FR"/>
                </w:rPr>
                <w:t>Chef de projet technique</w:t>
              </w:r>
              <w:r w:rsidRPr="004542A2"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  <w:tab/>
              </w:r>
              <w:r w:rsidRPr="004542A2">
                <w:rPr>
                  <w:rFonts w:ascii="HelveticaNeueLT Std" w:hAnsi="HelveticaNeueLT Std" w:cs="Courier New"/>
                  <w:b w:val="0"/>
                  <w:bCs w:val="0"/>
                  <w:spacing w:val="6"/>
                  <w:sz w:val="14"/>
                  <w:highlight w:val="lightGray"/>
                  <w:lang w:val="fr-FR"/>
                </w:rPr>
                <w:t>2015-2017</w:t>
              </w:r>
              <w:r w:rsidRPr="004542A2">
                <w:rPr>
                  <w:rFonts w:ascii="HelveticaNeueLT Std" w:hAnsi="HelveticaNeueLT Std" w:cs="Courier New"/>
                  <w:color w:val="B2B2B2" w:themeColor="accent2"/>
                  <w:spacing w:val="6"/>
                  <w:sz w:val="14"/>
                  <w:lang w:val="fr-FR"/>
                </w:rPr>
                <w:t xml:space="preserve">  </w:t>
              </w:r>
              <w:bookmarkStart w:id="0" w:name="_GoBack"/>
              <w:bookmarkEnd w:id="0"/>
            </w:p>
            <w:p w14:paraId="258679F2" w14:textId="77777777" w:rsidR="003E02BD" w:rsidRPr="004542A2" w:rsidRDefault="0079524B" w:rsidP="003E02BD">
              <w:pPr>
                <w:pStyle w:val="tab2"/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b/>
                  <w:spacing w:val="6"/>
                  <w:sz w:val="16"/>
                </w:rPr>
                <w:t>MOA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/</w:t>
              </w:r>
              <w:r w:rsidR="000F5DF9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AMO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 </w:t>
              </w:r>
              <w:r w:rsidR="003E02BD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d’outils dédiés d’analyse commerciale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 : </w:t>
              </w:r>
            </w:p>
            <w:p w14:paraId="330105DE" w14:textId="77777777" w:rsidR="003E02BD" w:rsidRPr="004542A2" w:rsidRDefault="003E02BD" w:rsidP="003E02BD">
              <w:pPr>
                <w:pStyle w:val="tab2"/>
                <w:numPr>
                  <w:ilvl w:val="0"/>
                  <w:numId w:val="0"/>
                </w:numPr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pilotage de devis, </w:t>
              </w:r>
              <w:r w:rsidRPr="004542A2">
                <w:rPr>
                  <w:rFonts w:ascii="HelveticaNeueLT Std" w:hAnsi="HelveticaNeueLT Std" w:cs="Courier New"/>
                  <w:b/>
                  <w:spacing w:val="6"/>
                  <w:sz w:val="16"/>
                </w:rPr>
                <w:t>marketing automation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, analyse de portefeuilles, ciblage, extraction de données</w:t>
              </w:r>
            </w:p>
            <w:p w14:paraId="494ADE07" w14:textId="77777777" w:rsidR="003E02BD" w:rsidRPr="004542A2" w:rsidRDefault="0079524B" w:rsidP="0079524B">
              <w:pPr>
                <w:pStyle w:val="tab2"/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Fusion de nos outils avec des applications tiers : POWERBI/Mailjet… </w:t>
              </w:r>
            </w:p>
          </w:sdtContent>
        </w:sdt>
        <w:sdt>
          <w:sdtPr>
            <w:rPr>
              <w:rFonts w:ascii="HelveticaNeueLT Std" w:eastAsiaTheme="majorEastAsia" w:hAnsi="HelveticaNeueLT Std" w:cs="Courier New"/>
              <w:b w:val="0"/>
              <w:bCs w:val="0"/>
              <w:noProof/>
              <w:color w:val="auto"/>
              <w:spacing w:val="6"/>
              <w:sz w:val="16"/>
              <w:lang w:val="fr-FR"/>
            </w:rPr>
            <w:id w:val="-106885433"/>
            <w:placeholder>
              <w:docPart w:val="87ADC2C02C1748B3B03BF94AF5390175"/>
            </w:placeholder>
            <w15:repeatingSectionItem/>
          </w:sdtPr>
          <w:sdtEndPr>
            <w:rPr>
              <w:rFonts w:eastAsiaTheme="minorHAnsi"/>
            </w:rPr>
          </w:sdtEndPr>
          <w:sdtContent>
            <w:p w14:paraId="58349E37" w14:textId="77777777" w:rsidR="00254063" w:rsidRPr="004542A2" w:rsidRDefault="00254063" w:rsidP="002B162C">
              <w:pPr>
                <w:pStyle w:val="Sous-section"/>
                <w:tabs>
                  <w:tab w:val="left" w:pos="1701"/>
                  <w:tab w:val="left" w:pos="1985"/>
                  <w:tab w:val="right" w:pos="7088"/>
                </w:tabs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>APPLIGONE</w:t>
              </w:r>
              <w:r w:rsidR="001F0076"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> </w:t>
              </w:r>
              <w:r w:rsidR="004542A2">
                <w:rPr>
                  <w:rFonts w:ascii="HelveticaNeueLT Std" w:hAnsi="HelveticaNeueLT Std" w:cs="Courier New"/>
                  <w:spacing w:val="6"/>
                  <w:lang w:val="fr-FR"/>
                </w:rPr>
                <w:tab/>
              </w:r>
              <w:r w:rsidR="004542A2"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>|</w:t>
              </w:r>
              <w:r w:rsidRPr="004542A2"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  <w:tab/>
                <w:t xml:space="preserve"> </w:t>
              </w:r>
              <w:r w:rsidRPr="004542A2">
                <w:rPr>
                  <w:rFonts w:ascii="HelveticaNeueLT Std" w:hAnsi="HelveticaNeueLT Std" w:cs="Courier New"/>
                  <w:color w:val="969696" w:themeColor="accent3"/>
                  <w:spacing w:val="6"/>
                  <w:szCs w:val="24"/>
                  <w:lang w:val="fr-FR"/>
                </w:rPr>
                <w:t>Direct</w:t>
              </w:r>
              <w:r w:rsidR="001D2ED2" w:rsidRPr="004542A2">
                <w:rPr>
                  <w:rFonts w:ascii="HelveticaNeueLT Std" w:hAnsi="HelveticaNeueLT Std" w:cs="Courier New"/>
                  <w:color w:val="969696" w:themeColor="accent3"/>
                  <w:spacing w:val="6"/>
                  <w:szCs w:val="24"/>
                  <w:lang w:val="fr-FR"/>
                </w:rPr>
                <w:t>eur</w:t>
              </w:r>
              <w:r w:rsidRPr="004542A2">
                <w:rPr>
                  <w:rFonts w:ascii="HelveticaNeueLT Std" w:hAnsi="HelveticaNeueLT Std" w:cs="Courier New"/>
                  <w:color w:val="969696" w:themeColor="accent3"/>
                  <w:spacing w:val="6"/>
                  <w:szCs w:val="24"/>
                  <w:lang w:val="fr-FR"/>
                </w:rPr>
                <w:t xml:space="preserve"> de projet</w:t>
              </w:r>
              <w:r w:rsidRPr="004542A2"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  <w:tab/>
              </w:r>
              <w:r w:rsidRPr="004542A2">
                <w:rPr>
                  <w:rFonts w:ascii="HelveticaNeueLT Std" w:hAnsi="HelveticaNeueLT Std" w:cs="Courier New"/>
                  <w:b w:val="0"/>
                  <w:bCs w:val="0"/>
                  <w:spacing w:val="6"/>
                  <w:sz w:val="14"/>
                  <w:highlight w:val="lightGray"/>
                  <w:lang w:val="fr-FR"/>
                </w:rPr>
                <w:t>2013-2014</w:t>
              </w:r>
              <w:r w:rsidRPr="004542A2">
                <w:rPr>
                  <w:rFonts w:ascii="HelveticaNeueLT Std" w:hAnsi="HelveticaNeueLT Std" w:cs="Courier New"/>
                  <w:color w:val="B2B2B2" w:themeColor="accent2"/>
                  <w:spacing w:val="6"/>
                  <w:sz w:val="14"/>
                  <w:lang w:val="fr-FR"/>
                </w:rPr>
                <w:t xml:space="preserve">  </w:t>
              </w:r>
            </w:p>
            <w:p w14:paraId="75A67E7E" w14:textId="77777777" w:rsidR="001F0076" w:rsidRPr="004542A2" w:rsidRDefault="00254063" w:rsidP="003807A2">
              <w:pPr>
                <w:pStyle w:val="tab2"/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Création studio </w:t>
              </w:r>
              <w:hyperlink r:id="rId15" w:history="1">
                <w:r w:rsidRPr="004542A2">
                  <w:rPr>
                    <w:rStyle w:val="Lienhypertexte"/>
                    <w:rFonts w:ascii="HelveticaNeueLT Std" w:hAnsi="HelveticaNeueLT Std" w:cs="Courier New"/>
                    <w:spacing w:val="6"/>
                    <w:sz w:val="16"/>
                  </w:rPr>
                  <w:t>Appligone.com</w:t>
                </w:r>
              </w:hyperlink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 </w:t>
              </w:r>
            </w:p>
            <w:p w14:paraId="0F4F91CD" w14:textId="77777777" w:rsidR="00254063" w:rsidRPr="004542A2" w:rsidRDefault="00254063" w:rsidP="003807A2">
              <w:pPr>
                <w:pStyle w:val="tab2"/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Publication application sur iPad/IiPhone</w:t>
              </w:r>
              <w:r w:rsidR="000F5DF9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, 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Android</w:t>
              </w:r>
              <w:r w:rsidR="000F5DF9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, facebook</w:t>
              </w:r>
            </w:p>
            <w:p w14:paraId="7A9919D8" w14:textId="77777777" w:rsidR="00254063" w:rsidRPr="004542A2" w:rsidRDefault="001F0076" w:rsidP="003807A2">
              <w:pPr>
                <w:pStyle w:val="tab2"/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S</w:t>
              </w:r>
              <w:r w:rsidR="00254063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tratégie digitale (site, facebook, pub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, </w:t>
              </w:r>
              <w:r w:rsidR="00254063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campagne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)</w:t>
              </w:r>
            </w:p>
          </w:sdtContent>
        </w:sdt>
        <w:sdt>
          <w:sdtPr>
            <w:rPr>
              <w:rFonts w:ascii="HelveticaNeueLT Std" w:eastAsiaTheme="majorEastAsia" w:hAnsi="HelveticaNeueLT Std" w:cs="Courier New"/>
              <w:b w:val="0"/>
              <w:bCs w:val="0"/>
              <w:noProof/>
              <w:color w:val="auto"/>
              <w:spacing w:val="6"/>
              <w:sz w:val="16"/>
              <w:lang w:val="fr-FR"/>
            </w:rPr>
            <w:id w:val="1734353383"/>
            <w:placeholder>
              <w:docPart w:val="55C089B476414F52A2FD7B48E3B3276D"/>
            </w:placeholder>
            <w15:repeatingSectionItem/>
          </w:sdtPr>
          <w:sdtEndPr>
            <w:rPr>
              <w:rFonts w:eastAsiaTheme="minorHAnsi"/>
            </w:rPr>
          </w:sdtEndPr>
          <w:sdtContent>
            <w:p w14:paraId="5E817265" w14:textId="77777777" w:rsidR="000C41E7" w:rsidRPr="004542A2" w:rsidRDefault="000C41E7" w:rsidP="002B162C">
              <w:pPr>
                <w:pStyle w:val="Sous-section"/>
                <w:tabs>
                  <w:tab w:val="left" w:pos="1985"/>
                  <w:tab w:val="right" w:pos="7088"/>
                </w:tabs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>CONCEPT-IMAGE</w:t>
              </w:r>
              <w:r w:rsidR="001F0076"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> </w:t>
              </w:r>
              <w:r w:rsidR="004542A2">
                <w:rPr>
                  <w:rFonts w:ascii="HelveticaNeueLT Std" w:hAnsi="HelveticaNeueLT Std" w:cs="Courier New"/>
                  <w:spacing w:val="6"/>
                  <w:lang w:val="fr-FR"/>
                </w:rPr>
                <w:t>|</w:t>
              </w:r>
              <w:r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 xml:space="preserve"> </w:t>
              </w:r>
              <w:r w:rsidR="004542A2">
                <w:rPr>
                  <w:rFonts w:ascii="HelveticaNeueLT Std" w:hAnsi="HelveticaNeueLT Std" w:cs="Courier New"/>
                  <w:spacing w:val="6"/>
                  <w:lang w:val="fr-FR"/>
                </w:rPr>
                <w:tab/>
              </w:r>
              <w:r w:rsidRPr="004542A2">
                <w:rPr>
                  <w:rFonts w:ascii="HelveticaNeueLT Std" w:hAnsi="HelveticaNeueLT Std" w:cs="Courier New"/>
                  <w:color w:val="969696" w:themeColor="accent3"/>
                  <w:spacing w:val="6"/>
                  <w:szCs w:val="24"/>
                  <w:lang w:val="fr-FR"/>
                </w:rPr>
                <w:t>Consultant, chargé d’affaires</w:t>
              </w:r>
              <w:r w:rsidRPr="004542A2"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  <w:tab/>
              </w:r>
              <w:r w:rsidRPr="004542A2">
                <w:rPr>
                  <w:rFonts w:ascii="HelveticaNeueLT Std" w:hAnsi="HelveticaNeueLT Std" w:cs="Courier New"/>
                  <w:b w:val="0"/>
                  <w:bCs w:val="0"/>
                  <w:spacing w:val="6"/>
                  <w:sz w:val="14"/>
                  <w:highlight w:val="lightGray"/>
                  <w:lang w:val="fr-FR"/>
                </w:rPr>
                <w:t>2010-2013</w:t>
              </w:r>
              <w:r w:rsidRPr="004542A2">
                <w:rPr>
                  <w:rFonts w:ascii="HelveticaNeueLT Std" w:hAnsi="HelveticaNeueLT Std" w:cs="Courier New"/>
                  <w:color w:val="B2B2B2" w:themeColor="accent2"/>
                  <w:spacing w:val="6"/>
                  <w:sz w:val="14"/>
                  <w:lang w:val="fr-FR"/>
                </w:rPr>
                <w:t xml:space="preserve">   </w:t>
              </w:r>
            </w:p>
            <w:p w14:paraId="270E8182" w14:textId="77777777" w:rsidR="000C41E7" w:rsidRPr="004542A2" w:rsidRDefault="000C41E7" w:rsidP="003807A2">
              <w:pPr>
                <w:pStyle w:val="tab2"/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Conseil en stratégie marketing,</w:t>
              </w:r>
            </w:p>
            <w:p w14:paraId="728B1285" w14:textId="77777777" w:rsidR="000C41E7" w:rsidRPr="004542A2" w:rsidRDefault="000C41E7" w:rsidP="003807A2">
              <w:pPr>
                <w:pStyle w:val="tab2"/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Élaboration cahiers des charges pour </w:t>
              </w:r>
              <w:r w:rsidRPr="004542A2">
                <w:rPr>
                  <w:rFonts w:ascii="HelveticaNeueLT Std" w:hAnsi="HelveticaNeueLT Std" w:cs="Courier New"/>
                  <w:b/>
                  <w:spacing w:val="6"/>
                  <w:sz w:val="16"/>
                </w:rPr>
                <w:t>projets web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,</w:t>
              </w:r>
              <w:r w:rsidR="00254063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 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app et vidéos </w:t>
              </w:r>
            </w:p>
            <w:p w14:paraId="5C525E4B" w14:textId="77777777" w:rsidR="000C41E7" w:rsidRPr="004542A2" w:rsidRDefault="000C41E7" w:rsidP="003807A2">
              <w:pPr>
                <w:pStyle w:val="tab2"/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Optimisation </w:t>
              </w:r>
              <w:r w:rsidRPr="004542A2">
                <w:rPr>
                  <w:rFonts w:ascii="HelveticaNeueLT Std" w:hAnsi="HelveticaNeueLT Std" w:cs="Courier New"/>
                  <w:b/>
                  <w:spacing w:val="6"/>
                  <w:sz w:val="16"/>
                </w:rPr>
                <w:t>SEO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, SEA, SOO, analyse ROI d’une communication Web</w:t>
              </w:r>
            </w:p>
            <w:p w14:paraId="5EF84553" w14:textId="77777777" w:rsidR="000F5DF9" w:rsidRPr="004542A2" w:rsidRDefault="000C41E7" w:rsidP="002B162C">
              <w:pPr>
                <w:pStyle w:val="tab2"/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Elaboration de propositions pour des </w:t>
              </w:r>
              <w:r w:rsidR="000F5DF9" w:rsidRPr="004542A2">
                <w:rPr>
                  <w:rFonts w:ascii="HelveticaNeueLT Std" w:hAnsi="HelveticaNeueLT Std" w:cs="Courier New"/>
                  <w:b/>
                  <w:spacing w:val="6"/>
                  <w:sz w:val="16"/>
                </w:rPr>
                <w:t>AO</w:t>
              </w:r>
              <w:r w:rsidRPr="004542A2">
                <w:rPr>
                  <w:rFonts w:ascii="HelveticaNeueLT Std" w:hAnsi="HelveticaNeueLT Std" w:cs="Courier New"/>
                  <w:b/>
                  <w:spacing w:val="6"/>
                  <w:sz w:val="16"/>
                </w:rPr>
                <w:t xml:space="preserve"> publics</w:t>
              </w:r>
            </w:p>
            <w:p w14:paraId="7588786F" w14:textId="77777777" w:rsidR="000C41E7" w:rsidRPr="004542A2" w:rsidRDefault="000C41E7" w:rsidP="002B162C">
              <w:pPr>
                <w:pStyle w:val="tab2"/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Management équipe de production, mise en place de plan de recettage</w:t>
              </w:r>
            </w:p>
          </w:sdtContent>
        </w:sdt>
        <w:sdt>
          <w:sdtPr>
            <w:rPr>
              <w:rFonts w:ascii="HelveticaNeueLT Std" w:eastAsiaTheme="majorEastAsia" w:hAnsi="HelveticaNeueLT Std" w:cs="Courier New"/>
              <w:b w:val="0"/>
              <w:bCs w:val="0"/>
              <w:noProof/>
              <w:color w:val="auto"/>
              <w:spacing w:val="6"/>
              <w:sz w:val="16"/>
              <w:lang w:val="fr-FR"/>
            </w:rPr>
            <w:id w:val="1794633494"/>
            <w:placeholder>
              <w:docPart w:val="10BD8EA293C14B0F94934B21DA316386"/>
            </w:placeholder>
            <w15:repeatingSectionItem/>
          </w:sdtPr>
          <w:sdtEndPr>
            <w:rPr>
              <w:rFonts w:eastAsiaTheme="minorHAnsi"/>
              <w:b/>
              <w:caps/>
              <w:color w:val="969696" w:themeColor="accent3"/>
              <w:sz w:val="18"/>
              <w:lang w:val="en-US"/>
            </w:rPr>
          </w:sdtEndPr>
          <w:sdtContent>
            <w:p w14:paraId="0F814120" w14:textId="77777777" w:rsidR="005639D2" w:rsidRPr="004542A2" w:rsidRDefault="005639D2" w:rsidP="002B162C">
              <w:pPr>
                <w:pStyle w:val="Sous-section"/>
                <w:tabs>
                  <w:tab w:val="left" w:pos="1701"/>
                  <w:tab w:val="left" w:pos="1985"/>
                  <w:tab w:val="right" w:pos="7088"/>
                </w:tabs>
                <w:rPr>
                  <w:rFonts w:ascii="HelveticaNeueLT Std" w:hAnsi="HelveticaNeueLT Std" w:cs="Courier New"/>
                  <w:b w:val="0"/>
                  <w:bCs w:val="0"/>
                  <w:spacing w:val="6"/>
                  <w:sz w:val="14"/>
                  <w:lang w:val="fr-FR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>SARL OUTIL-C</w:t>
              </w:r>
              <w:r w:rsidR="004542A2">
                <w:rPr>
                  <w:rFonts w:ascii="HelveticaNeueLT Std" w:hAnsi="HelveticaNeueLT Std" w:cs="Courier New"/>
                  <w:spacing w:val="6"/>
                  <w:lang w:val="fr-FR"/>
                </w:rPr>
                <w:tab/>
                <w:t xml:space="preserve">| </w:t>
              </w:r>
              <w:r w:rsidR="004542A2">
                <w:rPr>
                  <w:rFonts w:ascii="HelveticaNeueLT Std" w:hAnsi="HelveticaNeueLT Std" w:cs="Courier New"/>
                  <w:spacing w:val="6"/>
                  <w:lang w:val="fr-FR"/>
                </w:rPr>
                <w:tab/>
              </w:r>
              <w:r w:rsidR="000C41E7" w:rsidRPr="004542A2">
                <w:rPr>
                  <w:rFonts w:ascii="HelveticaNeueLT Std" w:hAnsi="HelveticaNeueLT Std" w:cs="Courier New"/>
                  <w:color w:val="969696" w:themeColor="accent3"/>
                  <w:spacing w:val="6"/>
                  <w:szCs w:val="24"/>
                  <w:lang w:val="fr-FR"/>
                </w:rPr>
                <w:t>Fondation et gérance</w:t>
              </w:r>
              <w:r w:rsidRPr="004542A2"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  <w:tab/>
              </w:r>
              <w:r w:rsidRPr="004542A2">
                <w:rPr>
                  <w:rFonts w:ascii="HelveticaNeueLT Std" w:hAnsi="HelveticaNeueLT Std" w:cs="Courier New"/>
                  <w:b w:val="0"/>
                  <w:bCs w:val="0"/>
                  <w:spacing w:val="6"/>
                  <w:sz w:val="14"/>
                  <w:highlight w:val="lightGray"/>
                  <w:lang w:val="fr-FR"/>
                </w:rPr>
                <w:t>2006-2009</w:t>
              </w:r>
              <w:r w:rsidRPr="004542A2">
                <w:rPr>
                  <w:rFonts w:ascii="HelveticaNeueLT Std" w:hAnsi="HelveticaNeueLT Std" w:cs="Courier New"/>
                  <w:b w:val="0"/>
                  <w:bCs w:val="0"/>
                  <w:spacing w:val="6"/>
                  <w:sz w:val="14"/>
                  <w:lang w:val="fr-FR"/>
                </w:rPr>
                <w:t xml:space="preserve">   </w:t>
              </w:r>
            </w:p>
            <w:p w14:paraId="6CAC1368" w14:textId="77777777" w:rsidR="005639D2" w:rsidRPr="004542A2" w:rsidRDefault="005639D2" w:rsidP="003807A2">
              <w:pPr>
                <w:pStyle w:val="tab2"/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Conception de site</w:t>
              </w:r>
              <w:r w:rsidR="001A36E0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s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 sur </w:t>
              </w:r>
              <w:r w:rsidRPr="004542A2">
                <w:rPr>
                  <w:rFonts w:ascii="HelveticaNeueLT Std" w:hAnsi="HelveticaNeueLT Std" w:cs="Courier New"/>
                  <w:b/>
                  <w:spacing w:val="6"/>
                  <w:sz w:val="16"/>
                </w:rPr>
                <w:t>CMS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 open source, </w:t>
              </w:r>
            </w:p>
            <w:p w14:paraId="2071721F" w14:textId="77777777" w:rsidR="005639D2" w:rsidRPr="004542A2" w:rsidRDefault="005639D2" w:rsidP="003807A2">
              <w:pPr>
                <w:pStyle w:val="tab2"/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Réalisation de films didacticiels</w:t>
              </w:r>
              <w:r w:rsidR="000623A0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 | </w:t>
              </w:r>
              <w:r w:rsidR="001A36E0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G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estion de </w:t>
              </w:r>
              <w:r w:rsidRPr="004542A2">
                <w:rPr>
                  <w:rFonts w:ascii="HelveticaNeueLT Std" w:hAnsi="HelveticaNeueLT Std" w:cs="Courier New"/>
                  <w:b/>
                  <w:spacing w:val="6"/>
                  <w:sz w:val="16"/>
                </w:rPr>
                <w:t>CRM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 | Comptabilité</w:t>
              </w:r>
            </w:p>
          </w:sdtContent>
        </w:sdt>
        <w:sdt>
          <w:sdtPr>
            <w:rPr>
              <w:rFonts w:ascii="HelveticaNeueLT Std" w:eastAsiaTheme="majorEastAsia" w:hAnsi="HelveticaNeueLT Std" w:cs="Courier New"/>
              <w:b w:val="0"/>
              <w:bCs w:val="0"/>
              <w:noProof/>
              <w:color w:val="auto"/>
              <w:spacing w:val="6"/>
              <w:sz w:val="16"/>
              <w:lang w:val="fr-FR"/>
            </w:rPr>
            <w:id w:val="1624570166"/>
            <w:placeholder>
              <w:docPart w:val="8894DF46B1404EBC9E798BC8713A775A"/>
            </w:placeholder>
            <w15:repeatingSectionItem/>
          </w:sdtPr>
          <w:sdtEndPr>
            <w:rPr>
              <w:rFonts w:eastAsiaTheme="minorHAnsi"/>
              <w:b/>
              <w:caps/>
              <w:color w:val="969696" w:themeColor="accent3"/>
              <w:sz w:val="18"/>
              <w:lang w:val="en-US"/>
            </w:rPr>
          </w:sdtEndPr>
          <w:sdtContent>
            <w:p w14:paraId="3B33D41F" w14:textId="77777777" w:rsidR="00902C1A" w:rsidRPr="004542A2" w:rsidRDefault="00902C1A" w:rsidP="00691E5D">
              <w:pPr>
                <w:pStyle w:val="Sous-section"/>
                <w:ind w:right="-143"/>
                <w:rPr>
                  <w:rFonts w:ascii="HelveticaNeueLT Std" w:hAnsi="HelveticaNeueLT Std" w:cs="Courier New"/>
                  <w:b w:val="0"/>
                  <w:bCs w:val="0"/>
                  <w:spacing w:val="6"/>
                  <w:sz w:val="14"/>
                  <w:lang w:val="fr-FR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>Expérience</w:t>
              </w:r>
              <w:r w:rsidR="001F0076"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>s</w:t>
              </w:r>
              <w:r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 xml:space="preserve"> précédente</w:t>
              </w:r>
              <w:r w:rsidR="001F0076" w:rsidRPr="004542A2">
                <w:rPr>
                  <w:rFonts w:ascii="HelveticaNeueLT Std" w:hAnsi="HelveticaNeueLT Std" w:cs="Courier New"/>
                  <w:spacing w:val="6"/>
                  <w:lang w:val="fr-FR"/>
                </w:rPr>
                <w:t>s</w:t>
              </w:r>
              <w:r w:rsidRPr="004542A2"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  <w:tab/>
              </w:r>
              <w:r w:rsidR="00691E5D" w:rsidRPr="004542A2">
                <w:rPr>
                  <w:rFonts w:ascii="HelveticaNeueLT Std" w:hAnsi="HelveticaNeueLT Std" w:cs="Courier New"/>
                  <w:spacing w:val="6"/>
                  <w:sz w:val="14"/>
                  <w:lang w:val="fr-FR"/>
                </w:rPr>
                <w:t xml:space="preserve">                                             </w:t>
              </w:r>
            </w:p>
            <w:p w14:paraId="4E5D8054" w14:textId="77777777" w:rsidR="00902C1A" w:rsidRPr="004542A2" w:rsidRDefault="00902C1A" w:rsidP="003807A2">
              <w:pPr>
                <w:pStyle w:val="tab2"/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Agent Commercial | Mma Pro | Secteur Banque </w:t>
              </w:r>
              <w:r w:rsidRPr="004542A2">
                <w:rPr>
                  <w:rFonts w:ascii="HelveticaNeueLT Std" w:hAnsi="HelveticaNeueLT Std" w:cs="Courier New"/>
                  <w:caps/>
                  <w:spacing w:val="6"/>
                  <w:sz w:val="16"/>
                </w:rPr>
                <w:t xml:space="preserve">assurance </w:t>
              </w:r>
            </w:p>
            <w:p w14:paraId="7410F2E6" w14:textId="77777777" w:rsidR="00902C1A" w:rsidRPr="004542A2" w:rsidRDefault="00902C1A" w:rsidP="003807A2">
              <w:pPr>
                <w:pStyle w:val="tab2"/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Responsable communication stage |  AOMEDICA  |  Secteur médical</w:t>
              </w:r>
            </w:p>
            <w:p w14:paraId="49436055" w14:textId="77777777" w:rsidR="00902C1A" w:rsidRPr="004542A2" w:rsidRDefault="00902C1A" w:rsidP="003807A2">
              <w:pPr>
                <w:pStyle w:val="tab2"/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Assistant marketing FIESTALAND Mazatlan – </w:t>
              </w:r>
              <w:r w:rsidRPr="004542A2">
                <w:rPr>
                  <w:rFonts w:ascii="HelveticaNeueLT Std" w:hAnsi="HelveticaNeueLT Std" w:cs="Courier New"/>
                  <w:b/>
                  <w:spacing w:val="6"/>
                  <w:sz w:val="16"/>
                </w:rPr>
                <w:t>Mexique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 6 mois | Tourisme</w:t>
              </w:r>
            </w:p>
            <w:p w14:paraId="38D3839B" w14:textId="77777777" w:rsidR="002B00F7" w:rsidRPr="004542A2" w:rsidRDefault="00902C1A" w:rsidP="003807A2">
              <w:pPr>
                <w:pStyle w:val="tab2"/>
                <w:ind w:left="567"/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Responsable magasin chez ATP Food, Dublin {Irlande}. 4 mois</w:t>
              </w:r>
            </w:p>
          </w:sdtContent>
        </w:sdt>
      </w:sdtContent>
    </w:sdt>
    <w:p w14:paraId="256CAC46" w14:textId="77777777" w:rsidR="004A5231" w:rsidRPr="004542A2" w:rsidRDefault="00BA23CD" w:rsidP="004A5231">
      <w:pPr>
        <w:pStyle w:val="Titredesection"/>
        <w:rPr>
          <w:rFonts w:ascii="HelveticaNeueLT Std" w:hAnsi="HelveticaNeueLT Std" w:cs="Courier New"/>
          <w:spacing w:val="6"/>
          <w:sz w:val="20"/>
          <w:lang w:val="fr-FR"/>
        </w:rPr>
      </w:pPr>
      <w:r w:rsidRPr="004542A2">
        <w:rPr>
          <w:rFonts w:ascii="HelveticaNeueLT Std" w:hAnsi="HelveticaNeueLT Std" w:cs="Courier New"/>
          <w:spacing w:val="6"/>
          <w:sz w:val="20"/>
          <w:lang w:val="fr-FR"/>
        </w:rPr>
        <w:t>FORMATION</w:t>
      </w:r>
    </w:p>
    <w:sdt>
      <w:sdtPr>
        <w:rPr>
          <w:rFonts w:ascii="HelveticaNeueLT Std" w:hAnsi="HelveticaNeueLT Std" w:cs="Courier New"/>
          <w:b/>
          <w:bCs/>
          <w:spacing w:val="6"/>
          <w:sz w:val="16"/>
        </w:rPr>
        <w:id w:val="-93781616"/>
        <w15:repeatingSection/>
      </w:sdtPr>
      <w:sdtEndPr>
        <w:rPr>
          <w:b w:val="0"/>
          <w:bCs w:val="0"/>
        </w:rPr>
      </w:sdtEndPr>
      <w:sdtContent>
        <w:sdt>
          <w:sdtPr>
            <w:rPr>
              <w:rFonts w:ascii="HelveticaNeueLT Std" w:hAnsi="HelveticaNeueLT Std" w:cs="Courier New"/>
              <w:b/>
              <w:bCs/>
              <w:spacing w:val="6"/>
              <w:sz w:val="16"/>
            </w:rPr>
            <w:id w:val="301266699"/>
            <w:placeholder>
              <w:docPart w:val="6473D2F9650D4349BB3D20856D281514"/>
            </w:placeholder>
            <w15:repeatingSectionItem/>
          </w:sdtPr>
          <w:sdtEndPr>
            <w:rPr>
              <w:b w:val="0"/>
              <w:bCs w:val="0"/>
            </w:rPr>
          </w:sdtEndPr>
          <w:sdtContent>
            <w:p w14:paraId="5519C089" w14:textId="77777777" w:rsidR="002E7B30" w:rsidRPr="004542A2" w:rsidRDefault="002E7B30" w:rsidP="00254063">
              <w:pPr>
                <w:pStyle w:val="tab2"/>
                <w:numPr>
                  <w:ilvl w:val="0"/>
                  <w:numId w:val="0"/>
                </w:numPr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Master de l’ESDES Lyon, Option marketing</w:t>
              </w:r>
              <w:r w:rsidR="00BA23CD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 xml:space="preserve"> UNIVERSITÉ CATHOLIQUE DE LYON</w:t>
              </w:r>
              <w:r w:rsidR="004A5231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ab/>
              </w:r>
            </w:p>
            <w:p w14:paraId="57FC3012" w14:textId="77777777" w:rsidR="00415118" w:rsidRPr="004542A2" w:rsidRDefault="002E7B30" w:rsidP="00254063">
              <w:pPr>
                <w:pStyle w:val="tab2"/>
                <w:numPr>
                  <w:ilvl w:val="0"/>
                  <w:numId w:val="0"/>
                </w:numPr>
                <w:rPr>
                  <w:rFonts w:ascii="HelveticaNeueLT Std" w:hAnsi="HelveticaNeueLT Std" w:cs="Courier New"/>
                  <w:spacing w:val="6"/>
                  <w:sz w:val="16"/>
                </w:rPr>
              </w:pP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Mémoire</w:t>
              </w:r>
              <w:r w:rsidR="00712B8F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 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: Stratégie de communication pour les PME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ab/>
              </w:r>
              <w:r w:rsidR="00E954CB"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200</w:t>
              </w:r>
              <w:r w:rsidRPr="004542A2">
                <w:rPr>
                  <w:rFonts w:ascii="HelveticaNeueLT Std" w:hAnsi="HelveticaNeueLT Std" w:cs="Courier New"/>
                  <w:spacing w:val="6"/>
                  <w:sz w:val="16"/>
                </w:rPr>
                <w:t>3</w:t>
              </w:r>
            </w:p>
          </w:sdtContent>
        </w:sdt>
      </w:sdtContent>
    </w:sdt>
    <w:p w14:paraId="00CCF663" w14:textId="77777777" w:rsidR="0037405F" w:rsidRPr="004542A2" w:rsidRDefault="005C5C6D" w:rsidP="0037405F">
      <w:pPr>
        <w:pStyle w:val="Titredesection"/>
        <w:rPr>
          <w:rFonts w:ascii="HelveticaNeueLT Std" w:hAnsi="HelveticaNeueLT Std" w:cs="Courier New"/>
          <w:spacing w:val="6"/>
          <w:sz w:val="20"/>
          <w:lang w:val="fr-FR"/>
        </w:rPr>
      </w:pPr>
      <w:r w:rsidRPr="004542A2">
        <w:rPr>
          <w:rFonts w:ascii="HelveticaNeueLT Std" w:hAnsi="HelveticaNeueLT Std" w:cs="Courier New"/>
          <w:spacing w:val="6"/>
          <w:sz w:val="20"/>
          <w:lang w:val="fr-FR"/>
        </w:rPr>
        <w:t xml:space="preserve">FRAMEWORK et </w:t>
      </w:r>
      <w:r w:rsidR="001D2ED2" w:rsidRPr="004542A2">
        <w:rPr>
          <w:rFonts w:ascii="HelveticaNeueLT Std" w:hAnsi="HelveticaNeueLT Std" w:cs="Courier New"/>
          <w:spacing w:val="6"/>
          <w:sz w:val="20"/>
          <w:lang w:val="fr-FR"/>
        </w:rPr>
        <w:t>ENVIRONNEMENT</w:t>
      </w:r>
      <w:r w:rsidR="000B4171" w:rsidRPr="004542A2">
        <w:rPr>
          <w:rFonts w:ascii="HelveticaNeueLT Std" w:hAnsi="HelveticaNeueLT Std" w:cs="Courier New"/>
          <w:spacing w:val="6"/>
          <w:sz w:val="20"/>
          <w:lang w:val="fr-FR"/>
        </w:rPr>
        <w:t xml:space="preserve">             </w:t>
      </w:r>
      <w:r w:rsidR="001D2ED2" w:rsidRPr="004542A2">
        <w:rPr>
          <w:rFonts w:ascii="HelveticaNeueLT Std" w:hAnsi="HelveticaNeueLT Std" w:cs="Courier New"/>
          <w:spacing w:val="6"/>
          <w:sz w:val="20"/>
          <w:lang w:val="fr-FR"/>
        </w:rPr>
        <w:t>LANGAGES ET SERVEURS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4253"/>
        <w:gridCol w:w="2977"/>
      </w:tblGrid>
      <w:tr w:rsidR="003807A2" w:rsidRPr="004542A2" w14:paraId="675D7DF8" w14:textId="77777777" w:rsidTr="001F0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214F141" w14:textId="77777777" w:rsidR="009B6297" w:rsidRPr="004542A2" w:rsidRDefault="003807A2" w:rsidP="009B6297">
            <w:pPr>
              <w:pStyle w:val="Pointimportant"/>
              <w:spacing w:before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GIT</w:t>
            </w:r>
          </w:p>
          <w:p w14:paraId="08783AC9" w14:textId="77777777" w:rsidR="009B6297" w:rsidRPr="004542A2" w:rsidRDefault="009B6297" w:rsidP="009B6297">
            <w:pPr>
              <w:pStyle w:val="Pointimportant"/>
              <w:spacing w:before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LARAVEL</w:t>
            </w:r>
          </w:p>
          <w:p w14:paraId="0773ECBE" w14:textId="77777777" w:rsidR="003807A2" w:rsidRPr="004542A2" w:rsidRDefault="003807A2" w:rsidP="002B162C">
            <w:pPr>
              <w:pStyle w:val="Pointimportant"/>
              <w:spacing w:before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ANGULAR</w:t>
            </w:r>
          </w:p>
        </w:tc>
        <w:tc>
          <w:tcPr>
            <w:tcW w:w="2977" w:type="dxa"/>
          </w:tcPr>
          <w:p w14:paraId="054DDF96" w14:textId="77777777" w:rsidR="009B6297" w:rsidRPr="004542A2" w:rsidRDefault="003807A2" w:rsidP="002B162C">
            <w:pPr>
              <w:pStyle w:val="Pointimportant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PHP/MYSQL/HTML</w:t>
            </w:r>
            <w:r w:rsidR="001F0076"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 xml:space="preserve"> / </w:t>
            </w:r>
            <w:r w:rsidR="009B6297"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COMPOSER</w:t>
            </w:r>
          </w:p>
          <w:p w14:paraId="17873790" w14:textId="77777777" w:rsidR="003807A2" w:rsidRPr="004542A2" w:rsidRDefault="003807A2" w:rsidP="000B4171">
            <w:pPr>
              <w:pStyle w:val="Pointimportant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NODE.JS</w:t>
            </w:r>
            <w:r w:rsidR="001F0076"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 xml:space="preserve"> / JS / MONGODB</w:t>
            </w:r>
          </w:p>
          <w:p w14:paraId="396B6063" w14:textId="77777777" w:rsidR="003807A2" w:rsidRPr="004542A2" w:rsidRDefault="009B6297" w:rsidP="000B4171">
            <w:pPr>
              <w:pStyle w:val="Pointimportant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LARAGON</w:t>
            </w:r>
          </w:p>
        </w:tc>
      </w:tr>
    </w:tbl>
    <w:p w14:paraId="08B6824B" w14:textId="77777777" w:rsidR="00F169FE" w:rsidRPr="004542A2" w:rsidRDefault="005C5C6D" w:rsidP="005C5C6D">
      <w:pPr>
        <w:pStyle w:val="Titredesection"/>
        <w:rPr>
          <w:rFonts w:ascii="HelveticaNeueLT Std" w:hAnsi="HelveticaNeueLT Std" w:cs="Courier New"/>
          <w:spacing w:val="6"/>
          <w:sz w:val="20"/>
          <w:lang w:val="fr-FR"/>
        </w:rPr>
      </w:pPr>
      <w:r w:rsidRPr="004542A2">
        <w:rPr>
          <w:rFonts w:ascii="HelveticaNeueLT Std" w:hAnsi="HelveticaNeueLT Std" w:cs="Courier New"/>
          <w:spacing w:val="6"/>
          <w:sz w:val="20"/>
          <w:lang w:val="fr-FR"/>
        </w:rPr>
        <w:t>LOGICIELS</w:t>
      </w:r>
      <w:r w:rsidRPr="004542A2">
        <w:rPr>
          <w:rFonts w:ascii="HelveticaNeueLT Std" w:hAnsi="HelveticaNeueLT Std" w:cs="Courier New"/>
          <w:spacing w:val="6"/>
          <w:sz w:val="20"/>
          <w:lang w:val="fr-FR"/>
        </w:rPr>
        <w:tab/>
      </w:r>
      <w:r w:rsidRPr="004542A2">
        <w:rPr>
          <w:rFonts w:ascii="HelveticaNeueLT Std" w:hAnsi="HelveticaNeueLT Std" w:cs="Courier New"/>
          <w:spacing w:val="6"/>
          <w:sz w:val="20"/>
          <w:lang w:val="fr-FR"/>
        </w:rPr>
        <w:tab/>
      </w:r>
      <w:r w:rsidRPr="004542A2">
        <w:rPr>
          <w:rFonts w:ascii="HelveticaNeueLT Std" w:hAnsi="HelveticaNeueLT Std" w:cs="Courier New"/>
          <w:spacing w:val="6"/>
          <w:sz w:val="20"/>
          <w:lang w:val="fr-FR"/>
        </w:rPr>
        <w:tab/>
      </w:r>
      <w:r w:rsidRPr="004542A2">
        <w:rPr>
          <w:rFonts w:ascii="HelveticaNeueLT Std" w:hAnsi="HelveticaNeueLT Std" w:cs="Courier New"/>
          <w:spacing w:val="6"/>
          <w:sz w:val="20"/>
          <w:lang w:val="fr-FR"/>
        </w:rPr>
        <w:tab/>
      </w:r>
      <w:r w:rsidRPr="004542A2">
        <w:rPr>
          <w:rFonts w:ascii="HelveticaNeueLT Std" w:hAnsi="HelveticaNeueLT Std" w:cs="Courier New"/>
          <w:spacing w:val="6"/>
          <w:sz w:val="20"/>
          <w:lang w:val="fr-FR"/>
        </w:rPr>
        <w:tab/>
        <w:t xml:space="preserve">SAAS                 </w:t>
      </w:r>
    </w:p>
    <w:tbl>
      <w:tblPr>
        <w:tblStyle w:val="Tableausimple4"/>
        <w:tblW w:w="6804" w:type="dxa"/>
        <w:tblLook w:val="04A0" w:firstRow="1" w:lastRow="0" w:firstColumn="1" w:lastColumn="0" w:noHBand="0" w:noVBand="1"/>
      </w:tblPr>
      <w:tblGrid>
        <w:gridCol w:w="1373"/>
        <w:gridCol w:w="2837"/>
        <w:gridCol w:w="2594"/>
      </w:tblGrid>
      <w:tr w:rsidR="005C5C6D" w:rsidRPr="004542A2" w14:paraId="73110969" w14:textId="77777777" w:rsidTr="00254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CB119A3" w14:textId="77777777" w:rsidR="005C5C6D" w:rsidRPr="004542A2" w:rsidRDefault="009B6297" w:rsidP="005C5C6D">
            <w:pPr>
              <w:pStyle w:val="Pointimportant"/>
              <w:spacing w:before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POWER</w:t>
            </w:r>
            <w:r w:rsidR="005C5C6D"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 xml:space="preserve"> BI </w:t>
            </w:r>
          </w:p>
          <w:p w14:paraId="11316A5E" w14:textId="77777777" w:rsidR="005C5C6D" w:rsidRPr="004542A2" w:rsidRDefault="005C5C6D" w:rsidP="005C5C6D">
            <w:pPr>
              <w:pStyle w:val="Pointimportant"/>
              <w:spacing w:before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AXURE</w:t>
            </w:r>
          </w:p>
          <w:p w14:paraId="2FCA5E0F" w14:textId="77777777" w:rsidR="005C5C6D" w:rsidRPr="004542A2" w:rsidRDefault="005C5C6D" w:rsidP="005C5C6D">
            <w:pPr>
              <w:pStyle w:val="Pointimportant"/>
              <w:spacing w:before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NAVICAT</w:t>
            </w:r>
          </w:p>
          <w:p w14:paraId="01872AFD" w14:textId="3BA5E516" w:rsidR="005C5C6D" w:rsidRPr="004542A2" w:rsidRDefault="009B6297" w:rsidP="005C5C6D">
            <w:pPr>
              <w:pStyle w:val="Pointimportant"/>
              <w:spacing w:before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GITKRAKEN</w:t>
            </w:r>
          </w:p>
          <w:p w14:paraId="1C2105AF" w14:textId="154A2F83" w:rsidR="009B6297" w:rsidRPr="00035CF1" w:rsidRDefault="009B6297" w:rsidP="005C5C6D">
            <w:pPr>
              <w:pStyle w:val="Pointimportant"/>
              <w:spacing w:before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SUBLIM</w:t>
            </w:r>
            <w:r w:rsidR="00035CF1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E</w:t>
            </w:r>
          </w:p>
          <w:p w14:paraId="3988CE9A" w14:textId="2499C658" w:rsidR="00035CF1" w:rsidRPr="004542A2" w:rsidRDefault="00035CF1" w:rsidP="005C5C6D">
            <w:pPr>
              <w:pStyle w:val="Pointimportant"/>
              <w:spacing w:before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C4D</w:t>
            </w:r>
          </w:p>
        </w:tc>
        <w:tc>
          <w:tcPr>
            <w:tcW w:w="2837" w:type="dxa"/>
          </w:tcPr>
          <w:p w14:paraId="506AC79B" w14:textId="080A4CE3" w:rsidR="003807A2" w:rsidRPr="00035CF1" w:rsidRDefault="003807A2" w:rsidP="00DC0991">
            <w:pPr>
              <w:pStyle w:val="Pointimportant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035CF1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EXCEL</w:t>
            </w:r>
            <w:r w:rsidR="00035CF1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/</w:t>
            </w:r>
            <w:r w:rsidR="00035CF1" w:rsidRPr="00035CF1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ACCESS</w:t>
            </w:r>
            <w:r w:rsidR="00035CF1" w:rsidRPr="00035CF1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 xml:space="preserve"> </w:t>
            </w:r>
            <w:r w:rsidRPr="00035CF1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&amp; MACRO</w:t>
            </w:r>
          </w:p>
          <w:p w14:paraId="45E98F54" w14:textId="0A6DC03E" w:rsidR="003807A2" w:rsidRPr="004542A2" w:rsidRDefault="003807A2" w:rsidP="003807A2">
            <w:pPr>
              <w:pStyle w:val="Pointimportant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CUBASE</w:t>
            </w:r>
            <w:r w:rsidR="00035CF1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/</w:t>
            </w: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AFTER</w:t>
            </w:r>
          </w:p>
          <w:p w14:paraId="4938D30D" w14:textId="562B951A" w:rsidR="005C5C6D" w:rsidRPr="00035CF1" w:rsidRDefault="00035CF1" w:rsidP="001E140B">
            <w:pPr>
              <w:pStyle w:val="Pointimportant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ILLUSTRATOR</w:t>
            </w:r>
            <w:r w:rsidRPr="00035CF1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/</w:t>
            </w:r>
            <w:r w:rsidR="003807A2" w:rsidRPr="00035CF1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PHOTSHHOP</w:t>
            </w:r>
          </w:p>
          <w:p w14:paraId="6C22094D" w14:textId="77777777" w:rsidR="00035CF1" w:rsidRPr="00035CF1" w:rsidRDefault="00035CF1" w:rsidP="003807A2">
            <w:pPr>
              <w:pStyle w:val="Pointimportant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UNITY</w:t>
            </w:r>
          </w:p>
          <w:p w14:paraId="1A7E280F" w14:textId="77777777" w:rsidR="00035CF1" w:rsidRPr="00035CF1" w:rsidRDefault="00035CF1" w:rsidP="003807A2">
            <w:pPr>
              <w:pStyle w:val="Pointimportant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FREEMIND</w:t>
            </w:r>
          </w:p>
          <w:p w14:paraId="3C8ADBA3" w14:textId="6F4816F7" w:rsidR="00035CF1" w:rsidRPr="004542A2" w:rsidRDefault="00035CF1" w:rsidP="003807A2">
            <w:pPr>
              <w:pStyle w:val="Pointimportant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FILEMAKER</w:t>
            </w:r>
          </w:p>
        </w:tc>
        <w:tc>
          <w:tcPr>
            <w:tcW w:w="2594" w:type="dxa"/>
          </w:tcPr>
          <w:p w14:paraId="3618DDC6" w14:textId="77777777" w:rsidR="005C5C6D" w:rsidRPr="004542A2" w:rsidRDefault="005C5C6D" w:rsidP="005C5C6D">
            <w:pPr>
              <w:pStyle w:val="Pointimportant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PLESK</w:t>
            </w:r>
          </w:p>
          <w:p w14:paraId="7300BB6F" w14:textId="77777777" w:rsidR="005C5C6D" w:rsidRPr="004542A2" w:rsidRDefault="005C5C6D" w:rsidP="005C5C6D">
            <w:pPr>
              <w:pStyle w:val="Pointimportant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BASECAMP</w:t>
            </w:r>
          </w:p>
          <w:p w14:paraId="7E238E9A" w14:textId="052EBC06" w:rsidR="003807A2" w:rsidRPr="004542A2" w:rsidRDefault="003807A2" w:rsidP="005C5C6D">
            <w:pPr>
              <w:pStyle w:val="Pointimportant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API</w:t>
            </w:r>
            <w:r w:rsidR="00035CF1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 : Mailjet &amp;</w:t>
            </w: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 xml:space="preserve"> MJML</w:t>
            </w:r>
          </w:p>
          <w:p w14:paraId="35229EC2" w14:textId="77777777" w:rsidR="005C5C6D" w:rsidRPr="004542A2" w:rsidRDefault="005C5C6D" w:rsidP="005C5C6D">
            <w:pPr>
              <w:pStyle w:val="Pointimportant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CMS</w:t>
            </w:r>
            <w:r w:rsidR="009B6297"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 xml:space="preserve"> </w:t>
            </w: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drupal, wordpress</w:t>
            </w:r>
          </w:p>
          <w:p w14:paraId="0C315936" w14:textId="10BBF246" w:rsidR="005C5C6D" w:rsidRPr="004542A2" w:rsidRDefault="005C5C6D" w:rsidP="005C5C6D">
            <w:pPr>
              <w:pStyle w:val="Pointimportant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CRM : Vtigger</w:t>
            </w:r>
            <w:r w:rsidR="00035CF1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, salesforce</w:t>
            </w:r>
          </w:p>
          <w:p w14:paraId="5C383333" w14:textId="1E4556F2" w:rsidR="00035CF1" w:rsidRPr="00035CF1" w:rsidRDefault="00035CF1" w:rsidP="00035CF1">
            <w:pPr>
              <w:pStyle w:val="Pointimportant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</w:pPr>
            <w:r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GP</w:t>
            </w:r>
            <w:r w:rsidR="005C5C6D" w:rsidRPr="004542A2"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 xml:space="preserve"> : </w:t>
            </w:r>
            <w:r>
              <w:rPr>
                <w:rFonts w:ascii="HelveticaNeueLT Std" w:hAnsi="HelveticaNeueLT Std" w:cs="Courier New"/>
                <w:noProof/>
                <w:spacing w:val="6"/>
                <w:sz w:val="16"/>
                <w:lang w:val="fr-FR"/>
              </w:rPr>
              <w:t>bitbucket</w:t>
            </w:r>
          </w:p>
        </w:tc>
      </w:tr>
    </w:tbl>
    <w:p w14:paraId="6FA2F1D6" w14:textId="77777777" w:rsidR="005C5C6D" w:rsidRPr="004542A2" w:rsidRDefault="005C5C6D" w:rsidP="004542A2">
      <w:pPr>
        <w:rPr>
          <w:lang w:val="fr-FR"/>
        </w:rPr>
      </w:pPr>
    </w:p>
    <w:sectPr w:rsidR="005C5C6D" w:rsidRPr="004542A2" w:rsidSect="003807A2">
      <w:headerReference w:type="default" r:id="rId16"/>
      <w:footerReference w:type="default" r:id="rId17"/>
      <w:headerReference w:type="first" r:id="rId18"/>
      <w:type w:val="continuous"/>
      <w:pgSz w:w="12240" w:h="15840"/>
      <w:pgMar w:top="567" w:right="191" w:bottom="284" w:left="4395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7FF4A" w14:textId="77777777" w:rsidR="009756A6" w:rsidRDefault="009756A6">
      <w:pPr>
        <w:spacing w:after="0" w:line="240" w:lineRule="auto"/>
      </w:pPr>
      <w:r>
        <w:separator/>
      </w:r>
    </w:p>
  </w:endnote>
  <w:endnote w:type="continuationSeparator" w:id="0">
    <w:p w14:paraId="25FCE99B" w14:textId="77777777" w:rsidR="009756A6" w:rsidRDefault="00975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AE0F0" w14:textId="77777777" w:rsidR="002B162C" w:rsidRDefault="002B162C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365760" simplePos="0" relativeHeight="251655680" behindDoc="0" locked="0" layoutInCell="1" allowOverlap="0" wp14:anchorId="507FCC4C" wp14:editId="51CD6E94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D3DB34" w14:textId="77777777" w:rsidR="002B162C" w:rsidRDefault="002B162C">
                          <w:pPr>
                            <w:pStyle w:val="Coordonnes"/>
                          </w:pPr>
                          <w:r>
                            <w:rPr>
                              <w:lang w:val="fr-FR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507FCC4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0;margin-top:0;width:150pt;height:682.5pt;z-index:251655680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OAI9pH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14:paraId="1BD3DB34" w14:textId="77777777" w:rsidR="002B162C" w:rsidRDefault="002B162C">
                    <w:pPr>
                      <w:pStyle w:val="Coordonnes"/>
                    </w:pPr>
                    <w:r>
                      <w:rPr>
                        <w:lang w:val="fr-FR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4505A" w14:textId="77777777" w:rsidR="002B162C" w:rsidRDefault="002B162C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57C5F635" wp14:editId="608324E5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F57667" w14:textId="77777777" w:rsidR="002B162C" w:rsidRDefault="002B162C">
                          <w:pPr>
                            <w:pStyle w:val="Coordonnes"/>
                          </w:pPr>
                          <w:r>
                            <w:rPr>
                              <w:lang w:val="fr-FR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57C5F63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" o:allowoverlap="f" filled="f" stroked="f" strokeweight=".5pt">
              <v:textbox style="mso-fit-shape-to-text:t" inset="0,0,0,0">
                <w:txbxContent>
                  <w:p w14:paraId="26F57667" w14:textId="77777777" w:rsidR="002B162C" w:rsidRDefault="002B162C">
                    <w:pPr>
                      <w:pStyle w:val="Coordonnes"/>
                    </w:pPr>
                    <w:r>
                      <w:rPr>
                        <w:lang w:val="fr-FR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72F3A" w14:textId="77777777" w:rsidR="009756A6" w:rsidRDefault="009756A6">
      <w:pPr>
        <w:spacing w:after="0" w:line="240" w:lineRule="auto"/>
      </w:pPr>
      <w:r>
        <w:separator/>
      </w:r>
    </w:p>
  </w:footnote>
  <w:footnote w:type="continuationSeparator" w:id="0">
    <w:p w14:paraId="0B9542CA" w14:textId="77777777" w:rsidR="009756A6" w:rsidRDefault="00975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4B495" w14:textId="77777777" w:rsidR="002B162C" w:rsidRDefault="002B162C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365760" distR="365760" simplePos="0" relativeHeight="251661824" behindDoc="1" locked="0" layoutInCell="1" allowOverlap="1" wp14:anchorId="605104E1" wp14:editId="1F3507FA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DE6FAC1" id="Straight Connector 2" o:spid="_x0000_s1026" style="position:absolute;z-index:-251654656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Jqo&#10;uUT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67012" w14:textId="77777777" w:rsidR="002B162C" w:rsidRDefault="002B162C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365760" distR="365760" simplePos="0" relativeHeight="251658752" behindDoc="1" locked="0" layoutInCell="1" allowOverlap="1" wp14:anchorId="5117FDFB" wp14:editId="20775456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8" name="Lien droi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C554356" id="Lien droit 9" o:spid="_x0000_s1026" style="position:absolute;z-index:-25165772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" strokecolor="#b2b2b2 [3205]" strokeweight=".5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23ED2" w14:textId="77777777" w:rsidR="002B162C" w:rsidRDefault="002B162C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70C95B80" wp14:editId="77C83C80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EB03EB2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C1BCD" w14:textId="77777777" w:rsidR="002B162C" w:rsidRDefault="002B162C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222B56A3" wp14:editId="73A75ED6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Lien droi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4CD5954D" id="Lien droit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39C06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E7312C"/>
    <w:multiLevelType w:val="hybridMultilevel"/>
    <w:tmpl w:val="E06E72F8"/>
    <w:lvl w:ilvl="0" w:tplc="2D9C4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F497A"/>
      </w:rPr>
    </w:lvl>
    <w:lvl w:ilvl="1" w:tplc="31BC88A4">
      <w:numFmt w:val="bullet"/>
      <w:lvlText w:val="-"/>
      <w:lvlJc w:val="left"/>
      <w:pPr>
        <w:ind w:left="1440" w:hanging="360"/>
      </w:pPr>
      <w:rPr>
        <w:rFonts w:ascii="Garamond" w:eastAsia="Calibri" w:hAnsi="Garamond" w:cs="Garamond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7AB0"/>
    <w:multiLevelType w:val="hybridMultilevel"/>
    <w:tmpl w:val="F01A9C8C"/>
    <w:lvl w:ilvl="0" w:tplc="57D29E20">
      <w:start w:val="1"/>
      <w:numFmt w:val="bullet"/>
      <w:pStyle w:val="Listepuce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504C0"/>
    <w:multiLevelType w:val="hybridMultilevel"/>
    <w:tmpl w:val="87925D6A"/>
    <w:lvl w:ilvl="0" w:tplc="7792887E">
      <w:start w:val="1"/>
      <w:numFmt w:val="bulle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168EA5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B0D3D"/>
    <w:multiLevelType w:val="hybridMultilevel"/>
    <w:tmpl w:val="9C9EF972"/>
    <w:lvl w:ilvl="0" w:tplc="004A7578">
      <w:start w:val="1"/>
      <w:numFmt w:val="bullet"/>
      <w:pStyle w:val="Pointimporta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E682B"/>
    <w:multiLevelType w:val="hybridMultilevel"/>
    <w:tmpl w:val="EB9074C8"/>
    <w:lvl w:ilvl="0" w:tplc="7792887E">
      <w:start w:val="1"/>
      <w:numFmt w:val="bulle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C0806ED4">
      <w:numFmt w:val="bullet"/>
      <w:pStyle w:val="tab2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4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7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6"/>
  </w:num>
  <w:num w:numId="19">
    <w:abstractNumId w:val="8"/>
  </w:num>
  <w:num w:numId="20">
    <w:abstractNumId w:val="1"/>
  </w:num>
  <w:num w:numId="21">
    <w:abstractNumId w:val="7"/>
  </w:num>
  <w:num w:numId="22">
    <w:abstractNumId w:val="7"/>
  </w:num>
  <w:num w:numId="23">
    <w:abstractNumId w:val="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91"/>
    <w:rsid w:val="00033918"/>
    <w:rsid w:val="00035CF1"/>
    <w:rsid w:val="000623A0"/>
    <w:rsid w:val="0007065E"/>
    <w:rsid w:val="000935BB"/>
    <w:rsid w:val="000B4171"/>
    <w:rsid w:val="000C41E7"/>
    <w:rsid w:val="000F5DF9"/>
    <w:rsid w:val="00143A91"/>
    <w:rsid w:val="0017279E"/>
    <w:rsid w:val="00174349"/>
    <w:rsid w:val="0018124D"/>
    <w:rsid w:val="001956D3"/>
    <w:rsid w:val="001A36E0"/>
    <w:rsid w:val="001B32AA"/>
    <w:rsid w:val="001C23E1"/>
    <w:rsid w:val="001D0991"/>
    <w:rsid w:val="001D113D"/>
    <w:rsid w:val="001D2ED2"/>
    <w:rsid w:val="001F0076"/>
    <w:rsid w:val="00254063"/>
    <w:rsid w:val="002B00F7"/>
    <w:rsid w:val="002B162C"/>
    <w:rsid w:val="002E542A"/>
    <w:rsid w:val="002E7B30"/>
    <w:rsid w:val="0031548D"/>
    <w:rsid w:val="0037405F"/>
    <w:rsid w:val="0037790A"/>
    <w:rsid w:val="003807A2"/>
    <w:rsid w:val="00381FC9"/>
    <w:rsid w:val="00385CDC"/>
    <w:rsid w:val="003B0585"/>
    <w:rsid w:val="003D0D04"/>
    <w:rsid w:val="003E02BD"/>
    <w:rsid w:val="0040742D"/>
    <w:rsid w:val="00415118"/>
    <w:rsid w:val="004156CF"/>
    <w:rsid w:val="00422114"/>
    <w:rsid w:val="00423305"/>
    <w:rsid w:val="004522BE"/>
    <w:rsid w:val="004542A2"/>
    <w:rsid w:val="0046741A"/>
    <w:rsid w:val="00474628"/>
    <w:rsid w:val="00483ED8"/>
    <w:rsid w:val="00492AAB"/>
    <w:rsid w:val="004A0054"/>
    <w:rsid w:val="004A5231"/>
    <w:rsid w:val="004C7341"/>
    <w:rsid w:val="004D0F8B"/>
    <w:rsid w:val="004E3B24"/>
    <w:rsid w:val="0050674C"/>
    <w:rsid w:val="00513300"/>
    <w:rsid w:val="005639D2"/>
    <w:rsid w:val="005744AF"/>
    <w:rsid w:val="00590866"/>
    <w:rsid w:val="00597768"/>
    <w:rsid w:val="005B4FF0"/>
    <w:rsid w:val="005C5532"/>
    <w:rsid w:val="005C5C6D"/>
    <w:rsid w:val="005C6FCC"/>
    <w:rsid w:val="006062B2"/>
    <w:rsid w:val="00611CFE"/>
    <w:rsid w:val="00630250"/>
    <w:rsid w:val="00677558"/>
    <w:rsid w:val="00691E5D"/>
    <w:rsid w:val="006F1D7A"/>
    <w:rsid w:val="006F70C0"/>
    <w:rsid w:val="00712B8F"/>
    <w:rsid w:val="00720104"/>
    <w:rsid w:val="0072711B"/>
    <w:rsid w:val="00745F6A"/>
    <w:rsid w:val="007630CB"/>
    <w:rsid w:val="0078269E"/>
    <w:rsid w:val="0079524B"/>
    <w:rsid w:val="007C5BAA"/>
    <w:rsid w:val="007F4A75"/>
    <w:rsid w:val="00813A2D"/>
    <w:rsid w:val="00822ED0"/>
    <w:rsid w:val="00823765"/>
    <w:rsid w:val="008A2B9E"/>
    <w:rsid w:val="008D3F61"/>
    <w:rsid w:val="008E3F4E"/>
    <w:rsid w:val="00902C1A"/>
    <w:rsid w:val="00920FA6"/>
    <w:rsid w:val="009454A8"/>
    <w:rsid w:val="009756A6"/>
    <w:rsid w:val="00993452"/>
    <w:rsid w:val="009A39E4"/>
    <w:rsid w:val="009B6297"/>
    <w:rsid w:val="009C7FFE"/>
    <w:rsid w:val="009D0111"/>
    <w:rsid w:val="00A32BEF"/>
    <w:rsid w:val="00A47FB6"/>
    <w:rsid w:val="00A53E9A"/>
    <w:rsid w:val="00A547E9"/>
    <w:rsid w:val="00A67FFE"/>
    <w:rsid w:val="00A74EF0"/>
    <w:rsid w:val="00A83EF5"/>
    <w:rsid w:val="00A843A5"/>
    <w:rsid w:val="00A90460"/>
    <w:rsid w:val="00A9175D"/>
    <w:rsid w:val="00AC54C8"/>
    <w:rsid w:val="00AC6C6A"/>
    <w:rsid w:val="00AF40B4"/>
    <w:rsid w:val="00B30ECB"/>
    <w:rsid w:val="00B406DF"/>
    <w:rsid w:val="00B626A1"/>
    <w:rsid w:val="00B657F1"/>
    <w:rsid w:val="00BA23CD"/>
    <w:rsid w:val="00BF6796"/>
    <w:rsid w:val="00C000B0"/>
    <w:rsid w:val="00C814DE"/>
    <w:rsid w:val="00C81D08"/>
    <w:rsid w:val="00C920FD"/>
    <w:rsid w:val="00CB0D8E"/>
    <w:rsid w:val="00CB1056"/>
    <w:rsid w:val="00CC078A"/>
    <w:rsid w:val="00CE1CFF"/>
    <w:rsid w:val="00D72C76"/>
    <w:rsid w:val="00D76F13"/>
    <w:rsid w:val="00D81ADD"/>
    <w:rsid w:val="00D92C96"/>
    <w:rsid w:val="00DB475B"/>
    <w:rsid w:val="00DE671F"/>
    <w:rsid w:val="00DE7228"/>
    <w:rsid w:val="00DF147E"/>
    <w:rsid w:val="00E542F2"/>
    <w:rsid w:val="00E6629E"/>
    <w:rsid w:val="00E73A2E"/>
    <w:rsid w:val="00E73CFE"/>
    <w:rsid w:val="00E92ADB"/>
    <w:rsid w:val="00E954CB"/>
    <w:rsid w:val="00EC0615"/>
    <w:rsid w:val="00F021C2"/>
    <w:rsid w:val="00F14D3E"/>
    <w:rsid w:val="00F169FE"/>
    <w:rsid w:val="00F46846"/>
    <w:rsid w:val="00F81819"/>
    <w:rsid w:val="00F90887"/>
    <w:rsid w:val="00F9746B"/>
    <w:rsid w:val="00FA6762"/>
    <w:rsid w:val="00FB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342C2"/>
  <w15:docId w15:val="{377E483C-F66C-49F8-AD49-FFA81163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lang w:val="en-US" w:eastAsia="en-US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297"/>
    <w:rPr>
      <w:rFonts w:ascii="Courier New" w:hAnsi="Courier New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Titre2">
    <w:name w:val="heading 2"/>
    <w:basedOn w:val="Normal"/>
    <w:next w:val="Normal"/>
    <w:link w:val="Titre2C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Date">
    <w:name w:val="Date"/>
    <w:basedOn w:val="Normal"/>
    <w:next w:val="Normal"/>
    <w:link w:val="DateC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ar">
    <w:name w:val="Date Car"/>
    <w:basedOn w:val="Policepardfau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Formuledepolitesse">
    <w:name w:val="Closing"/>
    <w:basedOn w:val="Normal"/>
    <w:link w:val="FormuledepolitesseC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FormuledepolitesseCar">
    <w:name w:val="Formule de politesse Car"/>
    <w:basedOn w:val="Policepardfaut"/>
    <w:link w:val="Formuledepolitesse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Destinataire">
    <w:name w:val="Destinataire"/>
    <w:basedOn w:val="Normal"/>
    <w:uiPriority w:val="3"/>
    <w:qFormat/>
    <w:pPr>
      <w:spacing w:line="240" w:lineRule="auto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Picejointe">
    <w:name w:val="Pièce jointe"/>
    <w:basedOn w:val="Normal"/>
    <w:uiPriority w:val="10"/>
    <w:qFormat/>
    <w:rPr>
      <w:color w:val="7F7F7F" w:themeColor="text1" w:themeTint="80"/>
    </w:rPr>
  </w:style>
  <w:style w:type="paragraph" w:customStyle="1" w:styleId="Nom">
    <w:name w:val="Nom"/>
    <w:basedOn w:val="Normal"/>
    <w:uiPriority w:val="2"/>
    <w:qFormat/>
    <w:rsid w:val="00813A2D"/>
    <w:pPr>
      <w:spacing w:after="0" w:line="240" w:lineRule="auto"/>
    </w:pPr>
    <w:rPr>
      <w:rFonts w:asciiTheme="majorHAnsi" w:eastAsiaTheme="majorEastAsia" w:hAnsiTheme="majorHAnsi" w:cstheme="majorBidi"/>
      <w:sz w:val="56"/>
    </w:rPr>
  </w:style>
  <w:style w:type="paragraph" w:customStyle="1" w:styleId="Pointimportant">
    <w:name w:val="Point important"/>
    <w:basedOn w:val="Normal"/>
    <w:link w:val="PointimportantCar"/>
    <w:uiPriority w:val="2"/>
    <w:qFormat/>
    <w:rsid w:val="00720104"/>
    <w:pPr>
      <w:numPr>
        <w:numId w:val="15"/>
      </w:numPr>
      <w:spacing w:before="120" w:after="0"/>
    </w:pPr>
    <w:rPr>
      <w:b/>
      <w:color w:val="262626" w:themeColor="text1" w:themeTint="D9"/>
    </w:rPr>
  </w:style>
  <w:style w:type="paragraph" w:customStyle="1" w:styleId="Coordonnes">
    <w:name w:val="Coordonnées"/>
    <w:basedOn w:val="Normal"/>
    <w:uiPriority w:val="2"/>
    <w:qFormat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caps/>
      <w:color w:val="969696" w:themeColor="accent3"/>
      <w:sz w:val="20"/>
    </w:rPr>
  </w:style>
  <w:style w:type="paragraph" w:customStyle="1" w:styleId="DateduCV">
    <w:name w:val="Date du C.V.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ous-section">
    <w:name w:val="Sous-section"/>
    <w:basedOn w:val="Normal"/>
    <w:uiPriority w:val="2"/>
    <w:qFormat/>
    <w:rsid w:val="00E954CB"/>
    <w:pPr>
      <w:keepNext/>
      <w:keepLines/>
      <w:spacing w:before="120" w:after="0"/>
    </w:pPr>
    <w:rPr>
      <w:b/>
      <w:bCs/>
      <w:sz w:val="1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Titre2C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Titredesection">
    <w:name w:val="Titre de section"/>
    <w:basedOn w:val="Normal"/>
    <w:qFormat/>
    <w:rsid w:val="005C6FCC"/>
    <w:pPr>
      <w:pBdr>
        <w:bottom w:val="single" w:sz="4" w:space="1" w:color="B2B2B2" w:themeColor="accent2"/>
      </w:pBdr>
      <w:spacing w:before="240" w:after="60" w:line="240" w:lineRule="auto"/>
      <w:outlineLvl w:val="0"/>
    </w:pPr>
    <w:rPr>
      <w:b/>
      <w:color w:val="EE7F00"/>
      <w:sz w:val="22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765"/>
    <w:rPr>
      <w:rFonts w:ascii="Tahoma" w:hAnsi="Tahoma" w:cs="Tahoma"/>
      <w:sz w:val="16"/>
      <w:szCs w:val="16"/>
    </w:rPr>
  </w:style>
  <w:style w:type="paragraph" w:customStyle="1" w:styleId="tab2">
    <w:name w:val="tab2"/>
    <w:basedOn w:val="Pointimportant"/>
    <w:link w:val="tab2Car"/>
    <w:qFormat/>
    <w:rsid w:val="003807A2"/>
    <w:pPr>
      <w:numPr>
        <w:ilvl w:val="1"/>
        <w:numId w:val="19"/>
      </w:numPr>
      <w:spacing w:before="0"/>
    </w:pPr>
    <w:rPr>
      <w:b w:val="0"/>
      <w:noProof/>
      <w:color w:val="auto"/>
      <w:lang w:val="fr-FR"/>
    </w:rPr>
  </w:style>
  <w:style w:type="paragraph" w:customStyle="1" w:styleId="Default">
    <w:name w:val="Default"/>
    <w:rsid w:val="00415118"/>
    <w:pPr>
      <w:autoSpaceDE w:val="0"/>
      <w:autoSpaceDN w:val="0"/>
      <w:adjustRightInd w:val="0"/>
      <w:spacing w:after="0" w:line="240" w:lineRule="auto"/>
    </w:pPr>
    <w:rPr>
      <w:rFonts w:ascii="Garamond" w:eastAsia="Calibri" w:hAnsi="Garamond" w:cs="Garamond"/>
      <w:color w:val="000000"/>
      <w:sz w:val="24"/>
      <w:szCs w:val="24"/>
      <w:lang w:val="fr-FR"/>
    </w:rPr>
  </w:style>
  <w:style w:type="character" w:customStyle="1" w:styleId="PointimportantCar">
    <w:name w:val="Point important Car"/>
    <w:basedOn w:val="Policepardfaut"/>
    <w:link w:val="Pointimportant"/>
    <w:uiPriority w:val="2"/>
    <w:rsid w:val="00720104"/>
    <w:rPr>
      <w:b/>
      <w:color w:val="262626" w:themeColor="text1" w:themeTint="D9"/>
    </w:rPr>
  </w:style>
  <w:style w:type="character" w:customStyle="1" w:styleId="tab2Car">
    <w:name w:val="tab2 Car"/>
    <w:basedOn w:val="PointimportantCar"/>
    <w:link w:val="tab2"/>
    <w:rsid w:val="003807A2"/>
    <w:rPr>
      <w:b w:val="0"/>
      <w:noProof/>
      <w:color w:val="auto"/>
      <w:lang w:val="fr-FR"/>
    </w:rPr>
  </w:style>
  <w:style w:type="paragraph" w:styleId="Paragraphedeliste">
    <w:name w:val="List Paragraph"/>
    <w:basedOn w:val="Normal"/>
    <w:uiPriority w:val="34"/>
    <w:qFormat/>
    <w:rsid w:val="00415118"/>
    <w:pPr>
      <w:ind w:left="720"/>
      <w:contextualSpacing/>
    </w:pPr>
  </w:style>
  <w:style w:type="table" w:styleId="Grilledutableau">
    <w:name w:val="Table Grid"/>
    <w:basedOn w:val="TableauNormal"/>
    <w:uiPriority w:val="59"/>
    <w:rsid w:val="004C7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7341"/>
    <w:rPr>
      <w:color w:val="5F5F5F" w:themeColor="hyperlink"/>
      <w:u w:val="single"/>
    </w:rPr>
  </w:style>
  <w:style w:type="table" w:styleId="Tableausimple4">
    <w:name w:val="Plain Table 4"/>
    <w:basedOn w:val="TableauNormal"/>
    <w:uiPriority w:val="44"/>
    <w:rsid w:val="000B41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F169FE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5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95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26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64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06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6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83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770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877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652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00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69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21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767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810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1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54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83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638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66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www.appligone.com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AppData\Roaming\Microsoft\Templates\C.V.%20chronologiq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73D2F9650D4349BB3D20856D2815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34A5E2-CC96-4B24-964E-6BF73518E487}"/>
      </w:docPartPr>
      <w:docPartBody>
        <w:p w:rsidR="000D5426" w:rsidRDefault="00D70F76" w:rsidP="00D70F76">
          <w:pPr>
            <w:pStyle w:val="6473D2F9650D4349BB3D20856D281514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AB5495406642D7B170F2FF11F78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664F58-A91B-4512-93B0-7CDCED060405}"/>
      </w:docPartPr>
      <w:docPartBody>
        <w:p w:rsidR="000D5426" w:rsidRDefault="00D70F76" w:rsidP="00D70F76">
          <w:pPr>
            <w:pStyle w:val="17AB5495406642D7B170F2FF11F787D7"/>
          </w:pPr>
          <w:r>
            <w:t>[Your Name]</w:t>
          </w:r>
        </w:p>
      </w:docPartBody>
    </w:docPart>
    <w:docPart>
      <w:docPartPr>
        <w:name w:val="64A68FC447D54685BF8B8377C0206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146119-54BC-4D2E-A1C9-C87DCF509A21}"/>
      </w:docPartPr>
      <w:docPartBody>
        <w:p w:rsidR="00B02A05" w:rsidRDefault="0026779A" w:rsidP="0026779A">
          <w:pPr>
            <w:pStyle w:val="64A68FC447D54685BF8B8377C0206BD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0BD8EA293C14B0F94934B21DA3163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DFE449-406E-461F-B427-9222853D085A}"/>
      </w:docPartPr>
      <w:docPartBody>
        <w:p w:rsidR="00B02A05" w:rsidRDefault="0026779A" w:rsidP="0026779A">
          <w:pPr>
            <w:pStyle w:val="10BD8EA293C14B0F94934B21DA31638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94DF46B1404EBC9E798BC8713A7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D58A3F-6306-4ADC-90A7-C24FE1FAD14E}"/>
      </w:docPartPr>
      <w:docPartBody>
        <w:p w:rsidR="0089458C" w:rsidRDefault="00E26E52" w:rsidP="00E26E52">
          <w:pPr>
            <w:pStyle w:val="8894DF46B1404EBC9E798BC8713A775A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5C089B476414F52A2FD7B48E3B327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5354E2-6318-449F-93B5-1C05C9846571}"/>
      </w:docPartPr>
      <w:docPartBody>
        <w:p w:rsidR="00AE6271" w:rsidRDefault="008C0AA9" w:rsidP="008C0AA9">
          <w:pPr>
            <w:pStyle w:val="55C089B476414F52A2FD7B48E3B3276D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311D54E0D96492188C0AD76B5125E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07BB2E-3F1F-4C3A-810A-7478EABE30F4}"/>
      </w:docPartPr>
      <w:docPartBody>
        <w:p w:rsidR="0047060E" w:rsidRDefault="00386A75" w:rsidP="00386A75">
          <w:pPr>
            <w:pStyle w:val="3311D54E0D96492188C0AD76B5125E2E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7ADC2C02C1748B3B03BF94AF53901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AB8E16-DB6A-45C7-9B51-45D9C2811D53}"/>
      </w:docPartPr>
      <w:docPartBody>
        <w:p w:rsidR="0047060E" w:rsidRDefault="00386A75" w:rsidP="00386A75">
          <w:pPr>
            <w:pStyle w:val="87ADC2C02C1748B3B03BF94AF539017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epuce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F76"/>
    <w:rsid w:val="000D5426"/>
    <w:rsid w:val="000F5311"/>
    <w:rsid w:val="0026779A"/>
    <w:rsid w:val="0028395F"/>
    <w:rsid w:val="002918DA"/>
    <w:rsid w:val="00364048"/>
    <w:rsid w:val="0037028C"/>
    <w:rsid w:val="00380AEC"/>
    <w:rsid w:val="00386A75"/>
    <w:rsid w:val="003967D6"/>
    <w:rsid w:val="003B1E32"/>
    <w:rsid w:val="003D3CFE"/>
    <w:rsid w:val="0047060E"/>
    <w:rsid w:val="004C64C2"/>
    <w:rsid w:val="00534D22"/>
    <w:rsid w:val="00541349"/>
    <w:rsid w:val="005C1B2E"/>
    <w:rsid w:val="005E4C56"/>
    <w:rsid w:val="00635C48"/>
    <w:rsid w:val="00795891"/>
    <w:rsid w:val="007A01EF"/>
    <w:rsid w:val="00830B81"/>
    <w:rsid w:val="0086513A"/>
    <w:rsid w:val="0089458C"/>
    <w:rsid w:val="008C0AA9"/>
    <w:rsid w:val="009D00A3"/>
    <w:rsid w:val="009F261D"/>
    <w:rsid w:val="00AC20AA"/>
    <w:rsid w:val="00AE6271"/>
    <w:rsid w:val="00AE7D22"/>
    <w:rsid w:val="00B02A05"/>
    <w:rsid w:val="00B20DFF"/>
    <w:rsid w:val="00B51807"/>
    <w:rsid w:val="00CC1889"/>
    <w:rsid w:val="00D62E91"/>
    <w:rsid w:val="00D70F76"/>
    <w:rsid w:val="00DB677B"/>
    <w:rsid w:val="00E2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B12861148C48729F0FC0E75CC59EF9">
    <w:name w:val="7EB12861148C48729F0FC0E75CC59EF9"/>
  </w:style>
  <w:style w:type="character" w:styleId="Textedelespacerserv">
    <w:name w:val="Placeholder Text"/>
    <w:basedOn w:val="Policepardfaut"/>
    <w:uiPriority w:val="99"/>
    <w:semiHidden/>
    <w:rsid w:val="00386A75"/>
    <w:rPr>
      <w:color w:val="808080"/>
    </w:rPr>
  </w:style>
  <w:style w:type="paragraph" w:customStyle="1" w:styleId="305512992CE14472B1912642F1613E97">
    <w:name w:val="305512992CE14472B1912642F1613E97"/>
  </w:style>
  <w:style w:type="paragraph" w:customStyle="1" w:styleId="698DBE1B94724DD5AF27A00E6FDD00D1">
    <w:name w:val="698DBE1B94724DD5AF27A00E6FDD00D1"/>
  </w:style>
  <w:style w:type="paragraph" w:customStyle="1" w:styleId="319FC3330A374EF9A489E69F712876F3">
    <w:name w:val="319FC3330A374EF9A489E69F712876F3"/>
  </w:style>
  <w:style w:type="paragraph" w:customStyle="1" w:styleId="0E28552FAF3A47D490001342C25BC1B2">
    <w:name w:val="0E28552FAF3A47D490001342C25BC1B2"/>
  </w:style>
  <w:style w:type="paragraph" w:styleId="Listepuces">
    <w:name w:val="List Bullet"/>
    <w:basedOn w:val="Normal"/>
    <w:uiPriority w:val="1"/>
    <w:unhideWhenUsed/>
    <w:qFormat/>
    <w:rsid w:val="00D70F76"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  <w:lang w:val="en-US" w:eastAsia="en-US"/>
    </w:rPr>
  </w:style>
  <w:style w:type="paragraph" w:customStyle="1" w:styleId="7FD64F6248D74B5AA152DFDE20E3AD23">
    <w:name w:val="7FD64F6248D74B5AA152DFDE20E3AD23"/>
  </w:style>
  <w:style w:type="paragraph" w:customStyle="1" w:styleId="9237E06B700A4063962355FD6F1A04D5">
    <w:name w:val="9237E06B700A4063962355FD6F1A04D5"/>
  </w:style>
  <w:style w:type="paragraph" w:customStyle="1" w:styleId="E9D11882C5B14ECF89E93A55494F008C">
    <w:name w:val="E9D11882C5B14ECF89E93A55494F008C"/>
  </w:style>
  <w:style w:type="paragraph" w:customStyle="1" w:styleId="D3E6B112CE6A458EB68BA484C654C9B0">
    <w:name w:val="D3E6B112CE6A458EB68BA484C654C9B0"/>
  </w:style>
  <w:style w:type="paragraph" w:customStyle="1" w:styleId="19ABDF6A922B45A0ADFF541D6B09BA51">
    <w:name w:val="19ABDF6A922B45A0ADFF541D6B09BA51"/>
  </w:style>
  <w:style w:type="paragraph" w:customStyle="1" w:styleId="D3E178001A574A199031FC99BC605BF3">
    <w:name w:val="D3E178001A574A199031FC99BC605BF3"/>
  </w:style>
  <w:style w:type="paragraph" w:customStyle="1" w:styleId="09F673D3C6B5485287D95ADAED013339">
    <w:name w:val="09F673D3C6B5485287D95ADAED013339"/>
  </w:style>
  <w:style w:type="paragraph" w:customStyle="1" w:styleId="F6A8AA444B4E4BD2A3FA0B6BDF7DBCCE">
    <w:name w:val="F6A8AA444B4E4BD2A3FA0B6BDF7DBCCE"/>
  </w:style>
  <w:style w:type="paragraph" w:customStyle="1" w:styleId="727A1F9159764456A1652EDF4F176819">
    <w:name w:val="727A1F9159764456A1652EDF4F176819"/>
    <w:rsid w:val="00D70F76"/>
  </w:style>
  <w:style w:type="paragraph" w:customStyle="1" w:styleId="600B5EAAC3F545679746F7D72B511F4C">
    <w:name w:val="600B5EAAC3F545679746F7D72B511F4C"/>
    <w:rsid w:val="00D70F76"/>
  </w:style>
  <w:style w:type="paragraph" w:customStyle="1" w:styleId="DCEFD99BB9574C2F81395EFC0ED94E17">
    <w:name w:val="DCEFD99BB9574C2F81395EFC0ED94E17"/>
    <w:rsid w:val="00D70F76"/>
  </w:style>
  <w:style w:type="paragraph" w:customStyle="1" w:styleId="51AF7666361E49FB801D630393EA1B75">
    <w:name w:val="51AF7666361E49FB801D630393EA1B75"/>
    <w:rsid w:val="00D70F76"/>
  </w:style>
  <w:style w:type="paragraph" w:customStyle="1" w:styleId="31B553DEF8E0408098AE1A74DEAD4EF2">
    <w:name w:val="31B553DEF8E0408098AE1A74DEAD4EF2"/>
    <w:rsid w:val="00D70F76"/>
  </w:style>
  <w:style w:type="paragraph" w:customStyle="1" w:styleId="A41F1D3E4C1D46EDB6A5B5FBAE1E960D">
    <w:name w:val="A41F1D3E4C1D46EDB6A5B5FBAE1E960D"/>
    <w:rsid w:val="00D70F76"/>
  </w:style>
  <w:style w:type="paragraph" w:customStyle="1" w:styleId="5D0482ADD23F4B6192050BDEDEB7F990">
    <w:name w:val="5D0482ADD23F4B6192050BDEDEB7F990"/>
    <w:rsid w:val="00D70F76"/>
  </w:style>
  <w:style w:type="paragraph" w:customStyle="1" w:styleId="B03B7280361542AD8DB19C11A89F5DBB">
    <w:name w:val="B03B7280361542AD8DB19C11A89F5DBB"/>
    <w:rsid w:val="00D70F76"/>
  </w:style>
  <w:style w:type="paragraph" w:customStyle="1" w:styleId="6C1F3A0123BB47399F09FCF45DE61149">
    <w:name w:val="6C1F3A0123BB47399F09FCF45DE61149"/>
    <w:rsid w:val="00D70F76"/>
  </w:style>
  <w:style w:type="paragraph" w:customStyle="1" w:styleId="944AD97A1180465585774166A0930CA0">
    <w:name w:val="944AD97A1180465585774166A0930CA0"/>
    <w:rsid w:val="00D70F76"/>
  </w:style>
  <w:style w:type="paragraph" w:customStyle="1" w:styleId="B71A79C7246841A08082957DAD49BA64">
    <w:name w:val="B71A79C7246841A08082957DAD49BA64"/>
    <w:rsid w:val="00D70F76"/>
  </w:style>
  <w:style w:type="paragraph" w:customStyle="1" w:styleId="A213A2D1046344ADA61806C367D61B1C">
    <w:name w:val="A213A2D1046344ADA61806C367D61B1C"/>
    <w:rsid w:val="00D70F76"/>
  </w:style>
  <w:style w:type="paragraph" w:customStyle="1" w:styleId="0026C48C7F1A43A596A1C0AFC5313354">
    <w:name w:val="0026C48C7F1A43A596A1C0AFC5313354"/>
    <w:rsid w:val="00D70F76"/>
  </w:style>
  <w:style w:type="paragraph" w:customStyle="1" w:styleId="6139985B2BBF46F781E24F1B9400119D">
    <w:name w:val="6139985B2BBF46F781E24F1B9400119D"/>
    <w:rsid w:val="00D70F76"/>
  </w:style>
  <w:style w:type="paragraph" w:customStyle="1" w:styleId="AD8E37D39583429BB28D3FF450182E00">
    <w:name w:val="AD8E37D39583429BB28D3FF450182E00"/>
    <w:rsid w:val="00D70F76"/>
  </w:style>
  <w:style w:type="paragraph" w:customStyle="1" w:styleId="A775FEB00EF2494AB8F53E50BEBFA7E9">
    <w:name w:val="A775FEB00EF2494AB8F53E50BEBFA7E9"/>
    <w:rsid w:val="00D70F76"/>
  </w:style>
  <w:style w:type="paragraph" w:customStyle="1" w:styleId="64B41059FF144B809589AA94C91DB9A2">
    <w:name w:val="64B41059FF144B809589AA94C91DB9A2"/>
    <w:rsid w:val="00D70F76"/>
  </w:style>
  <w:style w:type="paragraph" w:customStyle="1" w:styleId="B6249C7EAB0C4045B31DF8F8EC2B18B2">
    <w:name w:val="B6249C7EAB0C4045B31DF8F8EC2B18B2"/>
    <w:rsid w:val="00D70F76"/>
  </w:style>
  <w:style w:type="paragraph" w:customStyle="1" w:styleId="994DB07A77D94A17B5D4E2D653AC2F54">
    <w:name w:val="994DB07A77D94A17B5D4E2D653AC2F54"/>
    <w:rsid w:val="00D70F76"/>
  </w:style>
  <w:style w:type="paragraph" w:customStyle="1" w:styleId="3DC3E5BD33A9437596ACCE54C6A930C9">
    <w:name w:val="3DC3E5BD33A9437596ACCE54C6A930C9"/>
    <w:rsid w:val="00D70F76"/>
  </w:style>
  <w:style w:type="paragraph" w:customStyle="1" w:styleId="A70F7F171B8E48CB84B0B56E602C8969">
    <w:name w:val="A70F7F171B8E48CB84B0B56E602C8969"/>
    <w:rsid w:val="00D70F76"/>
  </w:style>
  <w:style w:type="paragraph" w:customStyle="1" w:styleId="16181E0155504CF28E1F7C837F59563E">
    <w:name w:val="16181E0155504CF28E1F7C837F59563E"/>
    <w:rsid w:val="00D70F76"/>
  </w:style>
  <w:style w:type="paragraph" w:customStyle="1" w:styleId="5CA3812855E2408A83F9FC183D4487AB">
    <w:name w:val="5CA3812855E2408A83F9FC183D4487AB"/>
    <w:rsid w:val="00D70F76"/>
  </w:style>
  <w:style w:type="paragraph" w:customStyle="1" w:styleId="B3AB67A5C1F943C3A8D6CF4596B2DE4B">
    <w:name w:val="B3AB67A5C1F943C3A8D6CF4596B2DE4B"/>
    <w:rsid w:val="00D70F76"/>
  </w:style>
  <w:style w:type="paragraph" w:customStyle="1" w:styleId="6473D2F9650D4349BB3D20856D281514">
    <w:name w:val="6473D2F9650D4349BB3D20856D281514"/>
    <w:rsid w:val="00D70F76"/>
  </w:style>
  <w:style w:type="paragraph" w:customStyle="1" w:styleId="BE2E3131609841F595C060C8B6913A39">
    <w:name w:val="BE2E3131609841F595C060C8B6913A39"/>
    <w:rsid w:val="00D70F76"/>
  </w:style>
  <w:style w:type="paragraph" w:customStyle="1" w:styleId="9212E04E02794CAAA426EA687228A58F">
    <w:name w:val="9212E04E02794CAAA426EA687228A58F"/>
    <w:rsid w:val="00D70F76"/>
  </w:style>
  <w:style w:type="paragraph" w:customStyle="1" w:styleId="DEB3249B038641DEAEF916A1B4145C96">
    <w:name w:val="DEB3249B038641DEAEF916A1B4145C96"/>
    <w:rsid w:val="00D70F76"/>
  </w:style>
  <w:style w:type="paragraph" w:customStyle="1" w:styleId="E7D2461BDB3E403AB8F780682019CD0B">
    <w:name w:val="E7D2461BDB3E403AB8F780682019CD0B"/>
    <w:rsid w:val="00D70F76"/>
  </w:style>
  <w:style w:type="paragraph" w:customStyle="1" w:styleId="17AB5495406642D7B170F2FF11F787D7">
    <w:name w:val="17AB5495406642D7B170F2FF11F787D7"/>
    <w:rsid w:val="00D70F76"/>
  </w:style>
  <w:style w:type="paragraph" w:customStyle="1" w:styleId="8B154D6B09444FDD91BA43663CB7C12F">
    <w:name w:val="8B154D6B09444FDD91BA43663CB7C12F"/>
    <w:rsid w:val="00D70F76"/>
  </w:style>
  <w:style w:type="paragraph" w:customStyle="1" w:styleId="5859ADB9E61C4C6E8C08755B08F31EB3">
    <w:name w:val="5859ADB9E61C4C6E8C08755B08F31EB3"/>
    <w:rsid w:val="00D70F76"/>
  </w:style>
  <w:style w:type="paragraph" w:customStyle="1" w:styleId="47E368803D194892B33926A6BACE2507">
    <w:name w:val="47E368803D194892B33926A6BACE2507"/>
    <w:rsid w:val="00D70F76"/>
  </w:style>
  <w:style w:type="paragraph" w:customStyle="1" w:styleId="844D6112E3084FE696C783D47FBF5AFC">
    <w:name w:val="844D6112E3084FE696C783D47FBF5AFC"/>
    <w:rsid w:val="00D70F76"/>
  </w:style>
  <w:style w:type="paragraph" w:customStyle="1" w:styleId="8A94C8318E2C49829F25A5226091882F">
    <w:name w:val="8A94C8318E2C49829F25A5226091882F"/>
    <w:rsid w:val="00D70F76"/>
  </w:style>
  <w:style w:type="paragraph" w:customStyle="1" w:styleId="52C6E63E94A743D48EB19039726D4C4A">
    <w:name w:val="52C6E63E94A743D48EB19039726D4C4A"/>
    <w:rsid w:val="00D70F76"/>
  </w:style>
  <w:style w:type="paragraph" w:customStyle="1" w:styleId="851AEF2BA6794DC7BEDCD00675343002">
    <w:name w:val="851AEF2BA6794DC7BEDCD00675343002"/>
    <w:rsid w:val="00D70F76"/>
  </w:style>
  <w:style w:type="paragraph" w:customStyle="1" w:styleId="C08E339449B34ED4B3252CCD8F730451">
    <w:name w:val="C08E339449B34ED4B3252CCD8F730451"/>
    <w:rsid w:val="00D70F76"/>
  </w:style>
  <w:style w:type="paragraph" w:customStyle="1" w:styleId="9CDB1A435947479D9AD921CFAFC0B589">
    <w:name w:val="9CDB1A435947479D9AD921CFAFC0B589"/>
    <w:rsid w:val="00D70F76"/>
  </w:style>
  <w:style w:type="paragraph" w:customStyle="1" w:styleId="A79873D1D6BF4A02952D2CBF75124352">
    <w:name w:val="A79873D1D6BF4A02952D2CBF75124352"/>
    <w:rsid w:val="00D70F76"/>
  </w:style>
  <w:style w:type="paragraph" w:customStyle="1" w:styleId="887122CB888B4D3CB24FABC686D10579">
    <w:name w:val="887122CB888B4D3CB24FABC686D10579"/>
    <w:rsid w:val="00D70F76"/>
  </w:style>
  <w:style w:type="paragraph" w:customStyle="1" w:styleId="499884B161A5451D9927CD8EC26F1496">
    <w:name w:val="499884B161A5451D9927CD8EC26F1496"/>
    <w:rsid w:val="00D70F76"/>
  </w:style>
  <w:style w:type="paragraph" w:customStyle="1" w:styleId="2C0B0D8E514D4706BC0E468D188ABC0B">
    <w:name w:val="2C0B0D8E514D4706BC0E468D188ABC0B"/>
    <w:rsid w:val="00D70F76"/>
  </w:style>
  <w:style w:type="paragraph" w:customStyle="1" w:styleId="792F858278E44682A4E4CCCEF28CBD09">
    <w:name w:val="792F858278E44682A4E4CCCEF28CBD09"/>
    <w:rsid w:val="00D70F76"/>
  </w:style>
  <w:style w:type="paragraph" w:customStyle="1" w:styleId="85F8B3DBACB748F3A40054EA755627E1">
    <w:name w:val="85F8B3DBACB748F3A40054EA755627E1"/>
    <w:rsid w:val="00D70F76"/>
  </w:style>
  <w:style w:type="paragraph" w:customStyle="1" w:styleId="EA0ECF048A46488897DCCFD1B8998552">
    <w:name w:val="EA0ECF048A46488897DCCFD1B8998552"/>
    <w:rsid w:val="00D70F76"/>
  </w:style>
  <w:style w:type="paragraph" w:customStyle="1" w:styleId="AA765CB0276543518D3C06CD3D7686EC">
    <w:name w:val="AA765CB0276543518D3C06CD3D7686EC"/>
    <w:rsid w:val="00D70F76"/>
  </w:style>
  <w:style w:type="paragraph" w:customStyle="1" w:styleId="E87583F179A34FD5BF38A00FE14DE5B6">
    <w:name w:val="E87583F179A34FD5BF38A00FE14DE5B6"/>
    <w:rsid w:val="00D70F76"/>
  </w:style>
  <w:style w:type="paragraph" w:customStyle="1" w:styleId="4554A08BFDFA464C954BB7899576B2EF">
    <w:name w:val="4554A08BFDFA464C954BB7899576B2EF"/>
    <w:rsid w:val="00D70F76"/>
  </w:style>
  <w:style w:type="paragraph" w:customStyle="1" w:styleId="C4B68B5F911346F7BE634710DC99CD78">
    <w:name w:val="C4B68B5F911346F7BE634710DC99CD78"/>
    <w:rsid w:val="0026779A"/>
  </w:style>
  <w:style w:type="paragraph" w:customStyle="1" w:styleId="433D29ECA2D940D79527242083E6C806">
    <w:name w:val="433D29ECA2D940D79527242083E6C806"/>
    <w:rsid w:val="0026779A"/>
  </w:style>
  <w:style w:type="paragraph" w:customStyle="1" w:styleId="64A68FC447D54685BF8B8377C0206BDF">
    <w:name w:val="64A68FC447D54685BF8B8377C0206BDF"/>
    <w:rsid w:val="0026779A"/>
  </w:style>
  <w:style w:type="paragraph" w:customStyle="1" w:styleId="10BD8EA293C14B0F94934B21DA316386">
    <w:name w:val="10BD8EA293C14B0F94934B21DA316386"/>
    <w:rsid w:val="0026779A"/>
  </w:style>
  <w:style w:type="paragraph" w:customStyle="1" w:styleId="30111B724160444AAA302756A9934AB6">
    <w:name w:val="30111B724160444AAA302756A9934AB6"/>
    <w:rsid w:val="0026779A"/>
  </w:style>
  <w:style w:type="paragraph" w:customStyle="1" w:styleId="8833D4FBFAF14F2DAB0E18C4A459E84A">
    <w:name w:val="8833D4FBFAF14F2DAB0E18C4A459E84A"/>
    <w:rsid w:val="0026779A"/>
  </w:style>
  <w:style w:type="paragraph" w:customStyle="1" w:styleId="360C2710150B42B9A77C6D8D6478ABA8">
    <w:name w:val="360C2710150B42B9A77C6D8D6478ABA8"/>
    <w:rsid w:val="0026779A"/>
  </w:style>
  <w:style w:type="paragraph" w:customStyle="1" w:styleId="C459E8EF0ACF44359DB51D9838E855EB">
    <w:name w:val="C459E8EF0ACF44359DB51D9838E855EB"/>
    <w:rsid w:val="0026779A"/>
  </w:style>
  <w:style w:type="paragraph" w:customStyle="1" w:styleId="9CB292AE8301444481F0106460394618">
    <w:name w:val="9CB292AE8301444481F0106460394618"/>
    <w:rsid w:val="0026779A"/>
  </w:style>
  <w:style w:type="paragraph" w:customStyle="1" w:styleId="18E9CB4604854AE8AD82C5EE03148040">
    <w:name w:val="18E9CB4604854AE8AD82C5EE03148040"/>
    <w:rsid w:val="0026779A"/>
  </w:style>
  <w:style w:type="paragraph" w:customStyle="1" w:styleId="08F95654C59645A7A36124F0CEEAFB2E">
    <w:name w:val="08F95654C59645A7A36124F0CEEAFB2E"/>
    <w:rsid w:val="0026779A"/>
  </w:style>
  <w:style w:type="paragraph" w:customStyle="1" w:styleId="B0932CD2CECE44909F12ABCA6AA3193D">
    <w:name w:val="B0932CD2CECE44909F12ABCA6AA3193D"/>
    <w:rsid w:val="0026779A"/>
  </w:style>
  <w:style w:type="paragraph" w:customStyle="1" w:styleId="8894DF46B1404EBC9E798BC8713A775A">
    <w:name w:val="8894DF46B1404EBC9E798BC8713A775A"/>
    <w:rsid w:val="00E26E52"/>
  </w:style>
  <w:style w:type="paragraph" w:customStyle="1" w:styleId="DEDA8157D8AD466994929FD5F99776F5">
    <w:name w:val="DEDA8157D8AD466994929FD5F99776F5"/>
    <w:rsid w:val="00E26E52"/>
  </w:style>
  <w:style w:type="paragraph" w:customStyle="1" w:styleId="8D30172DC58947E6880161A851AA72C5">
    <w:name w:val="8D30172DC58947E6880161A851AA72C5"/>
    <w:rsid w:val="00E26E52"/>
  </w:style>
  <w:style w:type="paragraph" w:customStyle="1" w:styleId="FE8D2BBCE0B94F8580CF23465F90231C">
    <w:name w:val="FE8D2BBCE0B94F8580CF23465F90231C"/>
    <w:rsid w:val="00E26E52"/>
  </w:style>
  <w:style w:type="paragraph" w:customStyle="1" w:styleId="12BFD6AECDD54C3FBA2557032D6DABA9">
    <w:name w:val="12BFD6AECDD54C3FBA2557032D6DABA9"/>
    <w:rsid w:val="00E26E52"/>
  </w:style>
  <w:style w:type="paragraph" w:customStyle="1" w:styleId="F39A76DDE40545EF811C8B2049FB5367">
    <w:name w:val="F39A76DDE40545EF811C8B2049FB5367"/>
    <w:rsid w:val="00E26E52"/>
  </w:style>
  <w:style w:type="paragraph" w:customStyle="1" w:styleId="55C089B476414F52A2FD7B48E3B3276D">
    <w:name w:val="55C089B476414F52A2FD7B48E3B3276D"/>
    <w:rsid w:val="008C0AA9"/>
  </w:style>
  <w:style w:type="paragraph" w:customStyle="1" w:styleId="3311D54E0D96492188C0AD76B5125E2E">
    <w:name w:val="3311D54E0D96492188C0AD76B5125E2E"/>
    <w:rsid w:val="00386A75"/>
  </w:style>
  <w:style w:type="paragraph" w:customStyle="1" w:styleId="87ADC2C02C1748B3B03BF94AF5390175">
    <w:name w:val="87ADC2C02C1748B3B03BF94AF5390175"/>
    <w:rsid w:val="00386A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TEL : 06 64 22 20 02</CompanyPhone>
  <CompanyFax/>
  <CompanyEmail>pauline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1CBAFC-DD3D-4C31-883B-F5399588A2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3CF20-EC43-4DAC-91BC-EB66594C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chronologique.dotx</Template>
  <TotalTime>386</TotalTime>
  <Pages>1</Pages>
  <Words>378</Words>
  <Characters>2080</Characters>
  <Application>Microsoft Office Word</Application>
  <DocSecurity>0</DocSecurity>
  <Lines>17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
Saint-Olive</dc:creator>
  <cp:keywords/>
  <cp:lastModifiedBy>Charles Saint Olive</cp:lastModifiedBy>
  <cp:revision>5</cp:revision>
  <cp:lastPrinted>2018-03-22T10:48:00Z</cp:lastPrinted>
  <dcterms:created xsi:type="dcterms:W3CDTF">2018-03-22T10:27:00Z</dcterms:created>
  <dcterms:modified xsi:type="dcterms:W3CDTF">2018-03-22T16:52:00Z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